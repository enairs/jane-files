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084" w:rsidRDefault="00F03B5A">
      <w:pPr>
        <w:pStyle w:val="Name"/>
      </w:pPr>
      <w:r>
        <w:rPr>
          <w:b w:val="0"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1" locked="0" layoutInCell="1" allowOverlap="1" wp14:anchorId="22666D2B" wp14:editId="4E76C1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066" cy="1837944"/>
            <wp:effectExtent l="0" t="0" r="1270" b="0"/>
            <wp:wrapTight wrapText="bothSides">
              <wp:wrapPolygon edited="0">
                <wp:start x="0" y="0"/>
                <wp:lineTo x="0" y="21272"/>
                <wp:lineTo x="21390" y="21272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3560172_818463008853729_2674989052138764860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066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386">
        <w:t>Ayop,</w:t>
      </w:r>
    </w:p>
    <w:p w:rsidR="00860386" w:rsidRDefault="000D51E2">
      <w:pPr>
        <w:pStyle w:val="Name"/>
      </w:pPr>
      <w:r>
        <w:t>AVAH DENESSE</w:t>
      </w:r>
      <w:r w:rsidR="00860386">
        <w:t xml:space="preserve"> e.</w:t>
      </w:r>
    </w:p>
    <w:p w:rsidR="00F03B5A" w:rsidRDefault="000D51E2">
      <w:pPr>
        <w:pStyle w:val="Name"/>
        <w:rPr>
          <w:b w:val="0"/>
          <w:bCs/>
          <w:noProof/>
          <w:sz w:val="28"/>
          <w:szCs w:val="28"/>
          <w:lang w:eastAsia="en-US"/>
        </w:rPr>
      </w:pPr>
      <w:r>
        <w:rPr>
          <w:b w:val="0"/>
          <w:bCs/>
          <w:sz w:val="28"/>
          <w:szCs w:val="28"/>
        </w:rPr>
        <w:t xml:space="preserve">TVL-ICT ANIMATION </w:t>
      </w:r>
    </w:p>
    <w:p w:rsidR="00EB7C32" w:rsidRPr="003A7CBB" w:rsidRDefault="00EB7C32">
      <w:pPr>
        <w:pStyle w:val="Name"/>
        <w:rPr>
          <w:b w:val="0"/>
          <w:bCs/>
          <w:sz w:val="28"/>
          <w:szCs w:val="28"/>
        </w:rPr>
      </w:pPr>
    </w:p>
    <w:p w:rsidR="005C2BB9" w:rsidRDefault="00AE0CEC">
      <w:pPr>
        <w:pStyle w:val="ContactInfo"/>
      </w:pPr>
      <w:r>
        <w:t xml:space="preserve">Agora </w:t>
      </w:r>
      <w:proofErr w:type="spellStart"/>
      <w:r>
        <w:t>Lapasan</w:t>
      </w:r>
      <w:proofErr w:type="spellEnd"/>
      <w:r>
        <w:t xml:space="preserve">, Coastal Road, </w:t>
      </w:r>
      <w:r w:rsidR="000364DA">
        <w:t>Cagayan</w:t>
      </w:r>
      <w:r>
        <w:t xml:space="preserve"> de Oro City</w:t>
      </w:r>
      <w:r w:rsidR="00DE0861">
        <w:t>|</w:t>
      </w:r>
      <w:r w:rsidR="006C55A6">
        <w:t xml:space="preserve">    </w:t>
      </w:r>
    </w:p>
    <w:p w:rsidR="001C0084" w:rsidRDefault="000D51E2">
      <w:pPr>
        <w:pStyle w:val="ContactInfo"/>
      </w:pPr>
      <w:r>
        <w:t>09677732604</w:t>
      </w:r>
      <w:r w:rsidR="00DE0861">
        <w:t xml:space="preserve">| </w:t>
      </w:r>
      <w:sdt>
        <w:sdtPr>
          <w:alias w:val="Enter email:"/>
          <w:tag w:val="Enter email:"/>
          <w:id w:val="1913350914"/>
          <w:placeholder>
            <w:docPart w:val="B585F5F5C9296D45A5AF5E5DAE10EF1C"/>
          </w:placeholder>
          <w:dataBinding w:prefixMappings="xmlns:ns0='http://schemas.microsoft.com/office/2006/coverPageProps' " w:xpath="/ns0:CoverPageProperties[1]/ns0:CompanyEmail[1]" w:storeItemID="{55AF091B-3C7A-41E3-B477-F2FDAA23CFDA}"/>
          <w15:appearance w15:val="hidden"/>
          <w:text w:multiLine="1"/>
        </w:sdtPr>
        <w:sdtEndPr/>
        <w:sdtContent>
          <w:r w:rsidR="004E6BCB">
            <w:t>avahayop03</w:t>
          </w:r>
          <w:r w:rsidR="000364DA">
            <w:t>@gmail.com</w:t>
          </w:r>
        </w:sdtContent>
      </w:sdt>
    </w:p>
    <w:p w:rsidR="001C0084" w:rsidRDefault="001D760C">
      <w:pPr>
        <w:pStyle w:val="Heading1"/>
      </w:pPr>
      <w:sdt>
        <w:sdtPr>
          <w:alias w:val="Skill summary:"/>
          <w:tag w:val="Skill summary:"/>
          <w:id w:val="-819804518"/>
          <w:placeholder>
            <w:docPart w:val="EC833120B477514A9FF6436450A974FB"/>
          </w:placeholder>
          <w:temporary/>
          <w:showingPlcHdr/>
          <w15:appearance w15:val="hidden"/>
        </w:sdtPr>
        <w:sdtEndPr/>
        <w:sdtContent>
          <w:r w:rsidR="007F7DCE">
            <w:t>Skills Summary</w:t>
          </w:r>
        </w:sdtContent>
      </w:sdt>
    </w:p>
    <w:p w:rsidR="00064AAB" w:rsidRPr="007E5BED" w:rsidRDefault="00064AAB" w:rsidP="00064AAB">
      <w:pPr>
        <w:pStyle w:val="ListParagraph"/>
        <w:spacing w:after="180"/>
        <w:ind w:left="720" w:firstLine="0"/>
      </w:pPr>
      <w:r>
        <w:t>Adept in Customer Service</w:t>
      </w:r>
      <w:bookmarkStart w:id="0" w:name="_GoBack"/>
      <w:bookmarkEnd w:id="0"/>
    </w:p>
    <w:p w:rsidR="000D51E2" w:rsidRDefault="0022088D" w:rsidP="000D51E2">
      <w:pPr>
        <w:pStyle w:val="ListParagraph"/>
        <w:spacing w:after="180"/>
        <w:ind w:left="720" w:firstLine="0"/>
      </w:pPr>
      <w:r w:rsidRPr="007E5BED">
        <w:t xml:space="preserve">Social Media </w:t>
      </w:r>
      <w:r w:rsidR="000D51E2">
        <w:t>Literate</w:t>
      </w:r>
    </w:p>
    <w:p w:rsidR="00064AAB" w:rsidRPr="007E5BED" w:rsidRDefault="00064AAB" w:rsidP="00064AAB">
      <w:pPr>
        <w:pStyle w:val="ListParagraph"/>
        <w:spacing w:after="180"/>
        <w:ind w:left="720" w:firstLine="0"/>
      </w:pPr>
      <w:r>
        <w:t xml:space="preserve">Communication Skills </w:t>
      </w:r>
    </w:p>
    <w:p w:rsidR="00064AAB" w:rsidRDefault="002C26A6" w:rsidP="00064AAB">
      <w:pPr>
        <w:pStyle w:val="ListParagraph"/>
        <w:spacing w:after="180"/>
        <w:ind w:left="720" w:firstLine="0"/>
      </w:pPr>
      <w:r w:rsidRPr="007E5BED">
        <w:t xml:space="preserve">Basic </w:t>
      </w:r>
      <w:r w:rsidR="00BE6124" w:rsidRPr="007E5BED">
        <w:t>Computer Skills</w:t>
      </w:r>
    </w:p>
    <w:p w:rsidR="00064AAB" w:rsidRDefault="00064AAB" w:rsidP="00064AAB">
      <w:pPr>
        <w:pStyle w:val="ListParagraph"/>
        <w:spacing w:after="180"/>
        <w:ind w:left="720" w:firstLine="0"/>
      </w:pPr>
      <w:r>
        <w:t>Drawing (Digital Art)</w:t>
      </w:r>
    </w:p>
    <w:p w:rsidR="00064AAB" w:rsidRPr="007E5BED" w:rsidRDefault="00064AAB" w:rsidP="00064AAB">
      <w:pPr>
        <w:pStyle w:val="ListParagraph"/>
        <w:spacing w:after="180"/>
        <w:ind w:left="720" w:firstLine="0"/>
      </w:pPr>
    </w:p>
    <w:p w:rsidR="001C0084" w:rsidRDefault="001D760C">
      <w:pPr>
        <w:pStyle w:val="Heading1"/>
      </w:pPr>
      <w:sdt>
        <w:sdtPr>
          <w:alias w:val="Education:"/>
          <w:tag w:val="Education:"/>
          <w:id w:val="-1150367223"/>
          <w:placeholder>
            <w:docPart w:val="7749822F6BD6854CA3776BA4AE093EA6"/>
          </w:placeholder>
          <w:temporary/>
          <w:showingPlcHdr/>
          <w15:appearance w15:val="hidden"/>
        </w:sdtPr>
        <w:sdtEndPr/>
        <w:sdtContent>
          <w:r w:rsidR="007F7DCE">
            <w:t>Education</w:t>
          </w:r>
        </w:sdtContent>
      </w:sdt>
    </w:p>
    <w:p w:rsidR="000549FA" w:rsidRPr="00341B14" w:rsidRDefault="00665C76" w:rsidP="000549FA">
      <w:pPr>
        <w:pStyle w:val="Heading2"/>
        <w:rPr>
          <w:sz w:val="22"/>
          <w:szCs w:val="22"/>
        </w:rPr>
      </w:pPr>
      <w:r w:rsidRPr="00341B14">
        <w:rPr>
          <w:sz w:val="22"/>
          <w:szCs w:val="22"/>
        </w:rPr>
        <w:t xml:space="preserve">Secondary Level / </w:t>
      </w:r>
      <w:r w:rsidR="000D51E2">
        <w:rPr>
          <w:sz w:val="22"/>
          <w:szCs w:val="22"/>
        </w:rPr>
        <w:t>2020-2021</w:t>
      </w:r>
    </w:p>
    <w:p w:rsidR="00D93F6C" w:rsidRDefault="000D51E2" w:rsidP="004107C1">
      <w:pPr>
        <w:ind w:left="720"/>
        <w:rPr>
          <w:b/>
          <w:bCs/>
        </w:rPr>
      </w:pPr>
      <w:r>
        <w:rPr>
          <w:b/>
          <w:bCs/>
        </w:rPr>
        <w:t>Informatics College Mindanao</w:t>
      </w:r>
    </w:p>
    <w:p w:rsidR="004107C1" w:rsidRDefault="000D51E2" w:rsidP="004107C1">
      <w:pPr>
        <w:ind w:left="720"/>
      </w:pPr>
      <w:r>
        <w:t xml:space="preserve">2F </w:t>
      </w:r>
      <w:proofErr w:type="spellStart"/>
      <w:r>
        <w:t>Stary</w:t>
      </w:r>
      <w:proofErr w:type="spellEnd"/>
      <w:r>
        <w:t xml:space="preserve"> Building, Max </w:t>
      </w:r>
      <w:proofErr w:type="spellStart"/>
      <w:r>
        <w:t>Suniel</w:t>
      </w:r>
      <w:proofErr w:type="spellEnd"/>
      <w:r>
        <w:t xml:space="preserve"> St, Carmen (Back of Jollibee </w:t>
      </w:r>
      <w:proofErr w:type="spellStart"/>
      <w:r>
        <w:t>Vamenta</w:t>
      </w:r>
      <w:proofErr w:type="spellEnd"/>
      <w:r>
        <w:t>)</w:t>
      </w:r>
      <w:r w:rsidR="00B516E8">
        <w:t xml:space="preserve">, </w:t>
      </w:r>
      <w:r w:rsidR="00364211">
        <w:t>Cagayan</w:t>
      </w:r>
      <w:r w:rsidR="006C7306">
        <w:t xml:space="preserve"> de Oro City</w:t>
      </w:r>
      <w:r>
        <w:t xml:space="preserve"> 9000</w:t>
      </w:r>
    </w:p>
    <w:p w:rsidR="006C7CC2" w:rsidRDefault="00BA741D" w:rsidP="00EA2FF0">
      <w:pPr>
        <w:ind w:left="720"/>
      </w:pPr>
      <w:r>
        <w:t>TVL Track- ICT-Animation</w:t>
      </w:r>
    </w:p>
    <w:p w:rsidR="00BA741D" w:rsidRDefault="00BA741D" w:rsidP="00BA741D">
      <w:pPr>
        <w:ind w:left="720"/>
      </w:pPr>
      <w:r>
        <w:t>Executive Secretary, Student Council</w:t>
      </w:r>
    </w:p>
    <w:p w:rsidR="00843AB8" w:rsidRPr="00341B14" w:rsidRDefault="000D51E2" w:rsidP="000549FA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Primary Level / 2014-2015</w:t>
      </w:r>
    </w:p>
    <w:p w:rsidR="003179AF" w:rsidRDefault="004107C1" w:rsidP="008C01CA">
      <w:pPr>
        <w:ind w:left="720"/>
        <w:rPr>
          <w:b/>
          <w:bCs/>
        </w:rPr>
      </w:pPr>
      <w:r>
        <w:rPr>
          <w:b/>
          <w:bCs/>
        </w:rPr>
        <w:t>Southern Philippines College</w:t>
      </w:r>
    </w:p>
    <w:p w:rsidR="00522B5F" w:rsidRDefault="00B516E8" w:rsidP="00364211">
      <w:pPr>
        <w:ind w:left="720"/>
      </w:pPr>
      <w:r>
        <w:t xml:space="preserve">Julio </w:t>
      </w:r>
      <w:proofErr w:type="spellStart"/>
      <w:r>
        <w:t>Pacana</w:t>
      </w:r>
      <w:proofErr w:type="spellEnd"/>
      <w:r w:rsidR="00364211">
        <w:t xml:space="preserve"> Street,</w:t>
      </w:r>
      <w:r>
        <w:t xml:space="preserve"> </w:t>
      </w:r>
      <w:proofErr w:type="spellStart"/>
      <w:r>
        <w:t>Licuan</w:t>
      </w:r>
      <w:proofErr w:type="spellEnd"/>
      <w:r>
        <w:t>,</w:t>
      </w:r>
      <w:r w:rsidR="00364211">
        <w:t xml:space="preserve"> Cagayan de Oro City</w:t>
      </w:r>
      <w:r w:rsidR="000D51E2">
        <w:t xml:space="preserve"> 9000</w:t>
      </w:r>
    </w:p>
    <w:p w:rsidR="00BA741D" w:rsidRDefault="00BA741D" w:rsidP="00BA741D"/>
    <w:p w:rsidR="001C0084" w:rsidRDefault="001D760C" w:rsidP="002A0E95">
      <w:pPr>
        <w:pStyle w:val="Heading1"/>
      </w:pPr>
      <w:sdt>
        <w:sdtPr>
          <w:alias w:val="Experience:"/>
          <w:tag w:val="Experience:"/>
          <w:id w:val="617349259"/>
          <w:placeholder>
            <w:docPart w:val="4F9F25CD80BBA34DB9D580F5B3D44253"/>
          </w:placeholder>
          <w:temporary/>
          <w:showingPlcHdr/>
          <w15:appearance w15:val="hidden"/>
        </w:sdtPr>
        <w:sdtEndPr/>
        <w:sdtContent>
          <w:r w:rsidR="007F7DCE">
            <w:t>Experience</w:t>
          </w:r>
        </w:sdtContent>
      </w:sdt>
    </w:p>
    <w:p w:rsidR="00BA741D" w:rsidRDefault="00BA741D" w:rsidP="00BA741D">
      <w:pPr>
        <w:ind w:left="720"/>
        <w:rPr>
          <w:b/>
          <w:bCs/>
        </w:rPr>
      </w:pPr>
      <w:r>
        <w:rPr>
          <w:b/>
          <w:bCs/>
        </w:rPr>
        <w:t>Freelance Digital Artist (2021</w:t>
      </w:r>
      <w:r w:rsidR="000E3071">
        <w:rPr>
          <w:b/>
          <w:bCs/>
        </w:rPr>
        <w:t>)</w:t>
      </w:r>
    </w:p>
    <w:p w:rsidR="003153E7" w:rsidRDefault="000E3071" w:rsidP="003153E7">
      <w:pPr>
        <w:ind w:left="720"/>
        <w:rPr>
          <w:b/>
          <w:bCs/>
        </w:rPr>
      </w:pPr>
      <w:r>
        <w:rPr>
          <w:b/>
          <w:bCs/>
        </w:rPr>
        <w:t>Senior High School</w:t>
      </w:r>
      <w:r w:rsidR="00305937">
        <w:rPr>
          <w:b/>
          <w:bCs/>
        </w:rPr>
        <w:t xml:space="preserve"> Work</w:t>
      </w:r>
      <w:r>
        <w:rPr>
          <w:b/>
          <w:bCs/>
        </w:rPr>
        <w:t xml:space="preserve"> Immersion</w:t>
      </w:r>
      <w:r w:rsidR="00064AAB">
        <w:rPr>
          <w:b/>
          <w:bCs/>
        </w:rPr>
        <w:t xml:space="preserve"> (2021</w:t>
      </w:r>
      <w:r w:rsidR="001729F7">
        <w:rPr>
          <w:b/>
          <w:bCs/>
        </w:rPr>
        <w:t>)</w:t>
      </w:r>
    </w:p>
    <w:p w:rsidR="004A1B33" w:rsidRPr="004E6BCB" w:rsidRDefault="00064AAB" w:rsidP="004A1B33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Cs/>
        </w:rPr>
        <w:t>Online Demonstration in Microsoft Office Application (MS Word, MS PowerPoint)</w:t>
      </w:r>
    </w:p>
    <w:p w:rsidR="004E6BCB" w:rsidRDefault="004E6BCB" w:rsidP="004E6BCB">
      <w:pPr>
        <w:pStyle w:val="ListParagraph"/>
        <w:ind w:left="1800" w:firstLine="0"/>
      </w:pPr>
      <w:r>
        <w:lastRenderedPageBreak/>
        <w:t xml:space="preserve">2F </w:t>
      </w:r>
      <w:proofErr w:type="spellStart"/>
      <w:r>
        <w:t>Stary</w:t>
      </w:r>
      <w:proofErr w:type="spellEnd"/>
      <w:r>
        <w:t xml:space="preserve"> Building, Max </w:t>
      </w:r>
      <w:proofErr w:type="spellStart"/>
      <w:r>
        <w:t>Suniel</w:t>
      </w:r>
      <w:proofErr w:type="spellEnd"/>
      <w:r>
        <w:t xml:space="preserve"> St, Carmen (Back of Jollibee </w:t>
      </w:r>
      <w:proofErr w:type="spellStart"/>
      <w:r>
        <w:t>Vamenta</w:t>
      </w:r>
      <w:proofErr w:type="spellEnd"/>
      <w:r>
        <w:t>), Cagayan de Oro City 9000</w:t>
      </w:r>
    </w:p>
    <w:p w:rsidR="004E6BCB" w:rsidRPr="00DD643D" w:rsidRDefault="004E6BCB" w:rsidP="004A1B33">
      <w:pPr>
        <w:pStyle w:val="ListParagraph"/>
        <w:numPr>
          <w:ilvl w:val="0"/>
          <w:numId w:val="16"/>
        </w:numPr>
        <w:rPr>
          <w:b/>
          <w:bCs/>
        </w:rPr>
      </w:pPr>
    </w:p>
    <w:p w:rsidR="00794599" w:rsidRDefault="00794599" w:rsidP="003153E7">
      <w:pPr>
        <w:ind w:left="720"/>
        <w:rPr>
          <w:b/>
          <w:bCs/>
        </w:rPr>
      </w:pPr>
      <w:r>
        <w:rPr>
          <w:b/>
          <w:bCs/>
        </w:rPr>
        <w:t>Salesperson (</w:t>
      </w:r>
      <w:r w:rsidR="00BA741D">
        <w:rPr>
          <w:b/>
          <w:bCs/>
        </w:rPr>
        <w:t>2016-Present</w:t>
      </w:r>
      <w:r>
        <w:rPr>
          <w:b/>
          <w:bCs/>
        </w:rPr>
        <w:t>)</w:t>
      </w:r>
    </w:p>
    <w:p w:rsidR="00794599" w:rsidRDefault="00716E84" w:rsidP="00716E84">
      <w:pPr>
        <w:pStyle w:val="ListParagraph"/>
        <w:numPr>
          <w:ilvl w:val="0"/>
          <w:numId w:val="15"/>
        </w:numPr>
      </w:pPr>
      <w:r>
        <w:t>Family Business</w:t>
      </w:r>
      <w:r w:rsidR="00EF701D">
        <w:t xml:space="preserve"> (Sari-Sari Store)</w:t>
      </w:r>
    </w:p>
    <w:p w:rsidR="0094563B" w:rsidRPr="00716E84" w:rsidRDefault="00283E37" w:rsidP="0094563B">
      <w:pPr>
        <w:pStyle w:val="ListParagraph"/>
        <w:ind w:left="1800" w:firstLine="0"/>
      </w:pPr>
      <w:r>
        <w:t xml:space="preserve">Agora </w:t>
      </w:r>
      <w:proofErr w:type="spellStart"/>
      <w:r>
        <w:t>Lapasan</w:t>
      </w:r>
      <w:proofErr w:type="spellEnd"/>
      <w:r>
        <w:t>, Coastal Road</w:t>
      </w:r>
      <w:r w:rsidR="00AF1768">
        <w:t>, Cagayan de Oro City</w:t>
      </w:r>
    </w:p>
    <w:p w:rsidR="00E41751" w:rsidRDefault="007F7DCE" w:rsidP="00E41751">
      <w:pPr>
        <w:pStyle w:val="Heading1"/>
      </w:pPr>
      <w:r>
        <w:t>Awards and Acknowledgements</w:t>
      </w:r>
    </w:p>
    <w:p w:rsidR="00BA741D" w:rsidRDefault="00BA741D" w:rsidP="00BA741D">
      <w:pPr>
        <w:ind w:left="720"/>
      </w:pPr>
      <w:r>
        <w:t>Outstanding Performance in Animation (2021)</w:t>
      </w:r>
    </w:p>
    <w:p w:rsidR="00BB12FC" w:rsidRPr="00064AAB" w:rsidRDefault="00BA741D" w:rsidP="00064AAB">
      <w:pPr>
        <w:ind w:left="720"/>
      </w:pPr>
      <w:r>
        <w:t>Academic Awards</w:t>
      </w:r>
      <w:r w:rsidR="00064AAB">
        <w:t>: With honors (2015-2021)</w:t>
      </w:r>
    </w:p>
    <w:p w:rsidR="00CC1FAE" w:rsidRDefault="00CC1FAE" w:rsidP="00E41751">
      <w:pPr>
        <w:pStyle w:val="Heading1"/>
      </w:pPr>
    </w:p>
    <w:p w:rsidR="00876A07" w:rsidRDefault="00E41751" w:rsidP="00E41751">
      <w:pPr>
        <w:pStyle w:val="Heading1"/>
      </w:pPr>
      <w:r>
        <w:t>References</w:t>
      </w:r>
    </w:p>
    <w:p w:rsidR="00E41751" w:rsidRPr="00E41751" w:rsidRDefault="00863F7D" w:rsidP="00E41751">
      <w:proofErr w:type="spellStart"/>
      <w:r>
        <w:t>Sheidey</w:t>
      </w:r>
      <w:proofErr w:type="spellEnd"/>
      <w:r>
        <w:t xml:space="preserve"> Red </w:t>
      </w:r>
      <w:proofErr w:type="spellStart"/>
      <w:r>
        <w:t>Lumanog</w:t>
      </w:r>
      <w:proofErr w:type="spellEnd"/>
      <w:r>
        <w:t>, Customer Service Representative, 09380207176</w:t>
      </w:r>
    </w:p>
    <w:sectPr w:rsidR="00E41751" w:rsidRPr="00E41751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60C" w:rsidRDefault="001D760C">
      <w:pPr>
        <w:spacing w:after="0" w:line="240" w:lineRule="auto"/>
      </w:pPr>
      <w:r>
        <w:separator/>
      </w:r>
    </w:p>
  </w:endnote>
  <w:endnote w:type="continuationSeparator" w:id="0">
    <w:p w:rsidR="001D760C" w:rsidRDefault="001D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0084" w:rsidRDefault="007F7D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B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60C" w:rsidRDefault="001D760C">
      <w:pPr>
        <w:spacing w:after="0" w:line="240" w:lineRule="auto"/>
      </w:pPr>
      <w:r>
        <w:separator/>
      </w:r>
    </w:p>
  </w:footnote>
  <w:footnote w:type="continuationSeparator" w:id="0">
    <w:p w:rsidR="001D760C" w:rsidRDefault="001D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EF1D7E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">
              <v:rect id="Rectangle 2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084" w:rsidRDefault="007F7DC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DBA6C3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">
              <v:rect id="Rectangle 6" o:spid="_x0000_s1027" style="position:absolute;width:32004;height:1920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" fillcolor="#4b3a2e [3215]" stroked="f" strokeweight="1pt"/>
              <v:rect id="Rectangle 7" o:spid="_x0000_s1028" style="position:absolute;top:99648;width:32004;height:915;visibility:visible;mso-wrap-style:squar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959AE"/>
    <w:multiLevelType w:val="hybridMultilevel"/>
    <w:tmpl w:val="7E76DBE6"/>
    <w:lvl w:ilvl="0" w:tplc="FFFFFFFF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D4E2B08"/>
    <w:multiLevelType w:val="hybridMultilevel"/>
    <w:tmpl w:val="2DF4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5205D"/>
    <w:multiLevelType w:val="hybridMultilevel"/>
    <w:tmpl w:val="6C86E754"/>
    <w:lvl w:ilvl="0" w:tplc="FFFFFFFF"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E123521"/>
    <w:multiLevelType w:val="hybridMultilevel"/>
    <w:tmpl w:val="E040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152F2D"/>
    <w:multiLevelType w:val="hybridMultilevel"/>
    <w:tmpl w:val="0A02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B047A"/>
    <w:multiLevelType w:val="hybridMultilevel"/>
    <w:tmpl w:val="EB26B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6"/>
    <w:rsid w:val="0000092C"/>
    <w:rsid w:val="000364DA"/>
    <w:rsid w:val="00047CB1"/>
    <w:rsid w:val="000549FA"/>
    <w:rsid w:val="00064AAB"/>
    <w:rsid w:val="00071C66"/>
    <w:rsid w:val="00097F92"/>
    <w:rsid w:val="000D51E2"/>
    <w:rsid w:val="000E3071"/>
    <w:rsid w:val="00103054"/>
    <w:rsid w:val="00111BC5"/>
    <w:rsid w:val="00115FE1"/>
    <w:rsid w:val="0014009B"/>
    <w:rsid w:val="00160A52"/>
    <w:rsid w:val="001729F7"/>
    <w:rsid w:val="001C0084"/>
    <w:rsid w:val="001D760C"/>
    <w:rsid w:val="0022088D"/>
    <w:rsid w:val="0022574C"/>
    <w:rsid w:val="00283E37"/>
    <w:rsid w:val="002A0E95"/>
    <w:rsid w:val="002C26A6"/>
    <w:rsid w:val="00305937"/>
    <w:rsid w:val="00314176"/>
    <w:rsid w:val="003153E7"/>
    <w:rsid w:val="003179AF"/>
    <w:rsid w:val="00341B14"/>
    <w:rsid w:val="00364211"/>
    <w:rsid w:val="00367428"/>
    <w:rsid w:val="0038790A"/>
    <w:rsid w:val="003A7CBB"/>
    <w:rsid w:val="003C07CE"/>
    <w:rsid w:val="003C1C78"/>
    <w:rsid w:val="003E294D"/>
    <w:rsid w:val="00403823"/>
    <w:rsid w:val="00406463"/>
    <w:rsid w:val="004107C1"/>
    <w:rsid w:val="004334AA"/>
    <w:rsid w:val="004A1B33"/>
    <w:rsid w:val="004C6101"/>
    <w:rsid w:val="004D190A"/>
    <w:rsid w:val="004E6BCB"/>
    <w:rsid w:val="0051094F"/>
    <w:rsid w:val="00522B5F"/>
    <w:rsid w:val="00565245"/>
    <w:rsid w:val="005C2BB9"/>
    <w:rsid w:val="006244C4"/>
    <w:rsid w:val="00665C76"/>
    <w:rsid w:val="006661E2"/>
    <w:rsid w:val="006842E2"/>
    <w:rsid w:val="006A1CA5"/>
    <w:rsid w:val="006C55A6"/>
    <w:rsid w:val="006C7306"/>
    <w:rsid w:val="006C7CC2"/>
    <w:rsid w:val="006E6782"/>
    <w:rsid w:val="006F73E1"/>
    <w:rsid w:val="00716892"/>
    <w:rsid w:val="00716E84"/>
    <w:rsid w:val="007220A9"/>
    <w:rsid w:val="00794599"/>
    <w:rsid w:val="007E5BED"/>
    <w:rsid w:val="007F7DCE"/>
    <w:rsid w:val="00843AB8"/>
    <w:rsid w:val="00851EAF"/>
    <w:rsid w:val="00860386"/>
    <w:rsid w:val="008603A3"/>
    <w:rsid w:val="00863F7D"/>
    <w:rsid w:val="00876A07"/>
    <w:rsid w:val="00890F48"/>
    <w:rsid w:val="008C01CA"/>
    <w:rsid w:val="009323C6"/>
    <w:rsid w:val="0094563B"/>
    <w:rsid w:val="00953EEB"/>
    <w:rsid w:val="009A1655"/>
    <w:rsid w:val="009C728C"/>
    <w:rsid w:val="00A51273"/>
    <w:rsid w:val="00A749AB"/>
    <w:rsid w:val="00A86268"/>
    <w:rsid w:val="00A97794"/>
    <w:rsid w:val="00AA584D"/>
    <w:rsid w:val="00AC2BB2"/>
    <w:rsid w:val="00AD5365"/>
    <w:rsid w:val="00AD67BC"/>
    <w:rsid w:val="00AE0CEC"/>
    <w:rsid w:val="00AF1768"/>
    <w:rsid w:val="00B03B46"/>
    <w:rsid w:val="00B1341F"/>
    <w:rsid w:val="00B35453"/>
    <w:rsid w:val="00B46A31"/>
    <w:rsid w:val="00B516E8"/>
    <w:rsid w:val="00B62AAC"/>
    <w:rsid w:val="00B849AC"/>
    <w:rsid w:val="00B92567"/>
    <w:rsid w:val="00BA741D"/>
    <w:rsid w:val="00BB12FC"/>
    <w:rsid w:val="00BE6124"/>
    <w:rsid w:val="00BF371A"/>
    <w:rsid w:val="00C25852"/>
    <w:rsid w:val="00C775D3"/>
    <w:rsid w:val="00CA30BE"/>
    <w:rsid w:val="00CB0C34"/>
    <w:rsid w:val="00CB11CF"/>
    <w:rsid w:val="00CB45C6"/>
    <w:rsid w:val="00CC1FAE"/>
    <w:rsid w:val="00D920D6"/>
    <w:rsid w:val="00D93F6C"/>
    <w:rsid w:val="00DD643D"/>
    <w:rsid w:val="00DE0861"/>
    <w:rsid w:val="00E2002C"/>
    <w:rsid w:val="00E25002"/>
    <w:rsid w:val="00E41751"/>
    <w:rsid w:val="00E440E1"/>
    <w:rsid w:val="00EA2FF0"/>
    <w:rsid w:val="00EB7C32"/>
    <w:rsid w:val="00EC0642"/>
    <w:rsid w:val="00EF701D"/>
    <w:rsid w:val="00F03B5A"/>
    <w:rsid w:val="00F32F20"/>
    <w:rsid w:val="00F64690"/>
    <w:rsid w:val="00F71820"/>
    <w:rsid w:val="00F836B3"/>
    <w:rsid w:val="00F8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650458-2E0F-AB4E-824A-6DDA0EE0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OneDrive\Documents\%7b461AC554-85EE-964A-A8F9-DB8052EE36E3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85F5F5C9296D45A5AF5E5DAE10E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2141D-D094-FC42-B799-24E9B8E1F692}"/>
      </w:docPartPr>
      <w:docPartBody>
        <w:p w:rsidR="00373CDC" w:rsidRDefault="00D631CB">
          <w:pPr>
            <w:pStyle w:val="B585F5F5C9296D45A5AF5E5DAE10EF1C"/>
          </w:pPr>
          <w:r>
            <w:t>Email</w:t>
          </w:r>
        </w:p>
      </w:docPartBody>
    </w:docPart>
    <w:docPart>
      <w:docPartPr>
        <w:name w:val="EC833120B477514A9FF6436450A97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CCA7-DA0D-674E-B252-A9E55A1A87E9}"/>
      </w:docPartPr>
      <w:docPartBody>
        <w:p w:rsidR="00373CDC" w:rsidRDefault="00D631CB">
          <w:pPr>
            <w:pStyle w:val="EC833120B477514A9FF6436450A974FB"/>
          </w:pPr>
          <w:r>
            <w:t>Skills Summary</w:t>
          </w:r>
        </w:p>
      </w:docPartBody>
    </w:docPart>
    <w:docPart>
      <w:docPartPr>
        <w:name w:val="7749822F6BD6854CA3776BA4AE093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794E5-1C89-744A-B0CE-EF2E3CB5D04C}"/>
      </w:docPartPr>
      <w:docPartBody>
        <w:p w:rsidR="00373CDC" w:rsidRDefault="00D631CB">
          <w:pPr>
            <w:pStyle w:val="7749822F6BD6854CA3776BA4AE093EA6"/>
          </w:pPr>
          <w:r>
            <w:t>Education</w:t>
          </w:r>
        </w:p>
      </w:docPartBody>
    </w:docPart>
    <w:docPart>
      <w:docPartPr>
        <w:name w:val="4F9F25CD80BBA34DB9D580F5B3D44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5C169-626D-B644-B08A-4F2203706091}"/>
      </w:docPartPr>
      <w:docPartBody>
        <w:p w:rsidR="00373CDC" w:rsidRDefault="00D631CB">
          <w:pPr>
            <w:pStyle w:val="4F9F25CD80BBA34DB9D580F5B3D4425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97"/>
    <w:rsid w:val="00373CDC"/>
    <w:rsid w:val="003B491C"/>
    <w:rsid w:val="005C1E4D"/>
    <w:rsid w:val="00A67F12"/>
    <w:rsid w:val="00B13B97"/>
    <w:rsid w:val="00CD43F7"/>
    <w:rsid w:val="00D6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85F5F5C9296D45A5AF5E5DAE10EF1C">
    <w:name w:val="B585F5F5C9296D45A5AF5E5DAE10EF1C"/>
  </w:style>
  <w:style w:type="paragraph" w:customStyle="1" w:styleId="EC833120B477514A9FF6436450A974FB">
    <w:name w:val="EC833120B477514A9FF6436450A974FB"/>
  </w:style>
  <w:style w:type="paragraph" w:customStyle="1" w:styleId="7749822F6BD6854CA3776BA4AE093EA6">
    <w:name w:val="7749822F6BD6854CA3776BA4AE093EA6"/>
  </w:style>
  <w:style w:type="paragraph" w:customStyle="1" w:styleId="4F9F25CD80BBA34DB9D580F5B3D44253">
    <w:name w:val="4F9F25CD80BBA34DB9D580F5B3D44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avahayop03@gmail.com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{461AC554-85EE-964A-A8F9-DB8052EE36E3}tf50002038</Template>
  <TotalTime>23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Jine Ayop</dc:creator>
  <cp:keywords/>
  <cp:lastModifiedBy>Microsoft account</cp:lastModifiedBy>
  <cp:revision>4</cp:revision>
  <dcterms:created xsi:type="dcterms:W3CDTF">2021-12-03T02:56:00Z</dcterms:created>
  <dcterms:modified xsi:type="dcterms:W3CDTF">2021-12-03T20:05:00Z</dcterms:modified>
</cp:coreProperties>
</file>