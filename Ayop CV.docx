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09E57" w14:textId="395A8B3B" w:rsidR="00AB44B1" w:rsidRDefault="0079179D" w:rsidP="00AB44B1">
      <w:pPr>
        <w:pStyle w:val="Name"/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6D47BFF1" wp14:editId="4A5B9C02">
            <wp:simplePos x="0" y="0"/>
            <wp:positionH relativeFrom="margin">
              <wp:align>right</wp:align>
            </wp:positionH>
            <wp:positionV relativeFrom="paragraph">
              <wp:posOffset>-403860</wp:posOffset>
            </wp:positionV>
            <wp:extent cx="1851377" cy="1846067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40527_111413_012~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3" t="35089" r="21536" b="17942"/>
                    <a:stretch/>
                  </pic:blipFill>
                  <pic:spPr bwMode="auto">
                    <a:xfrm>
                      <a:off x="0" y="0"/>
                      <a:ext cx="1851377" cy="184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4B1">
        <w:t>Ayop,</w:t>
      </w:r>
    </w:p>
    <w:p w14:paraId="55C76CA9" w14:textId="31DE5473" w:rsidR="00AB44B1" w:rsidRDefault="00AB44B1" w:rsidP="00AB44B1">
      <w:pPr>
        <w:pStyle w:val="Name"/>
      </w:pPr>
      <w:r>
        <w:t>jane irish e.</w:t>
      </w:r>
    </w:p>
    <w:p w14:paraId="5EA06F60" w14:textId="2E9B8F73" w:rsidR="00AB44B1" w:rsidRPr="00273438" w:rsidRDefault="00DC34D7" w:rsidP="00AB44B1">
      <w:pPr>
        <w:pStyle w:val="Name"/>
        <w:rPr>
          <w:b w:val="0"/>
          <w:bCs/>
          <w:sz w:val="24"/>
          <w:szCs w:val="28"/>
        </w:rPr>
      </w:pPr>
      <w:r w:rsidRPr="00273438">
        <w:rPr>
          <w:b w:val="0"/>
          <w:bCs/>
          <w:sz w:val="24"/>
          <w:szCs w:val="28"/>
        </w:rPr>
        <w:t>BA</w:t>
      </w:r>
      <w:r w:rsidR="00AB44B1" w:rsidRPr="00273438">
        <w:rPr>
          <w:b w:val="0"/>
          <w:bCs/>
          <w:sz w:val="24"/>
          <w:szCs w:val="28"/>
        </w:rPr>
        <w:t xml:space="preserve"> English Language Studies</w:t>
      </w:r>
    </w:p>
    <w:p w14:paraId="4BDDA9DD" w14:textId="3C6147B1" w:rsidR="00AB44B1" w:rsidRDefault="00AB44B1" w:rsidP="00AB44B1">
      <w:pPr>
        <w:pStyle w:val="ContactInfo"/>
      </w:pPr>
      <w:r>
        <w:t xml:space="preserve">Agora </w:t>
      </w:r>
      <w:proofErr w:type="spellStart"/>
      <w:r>
        <w:t>Lapasan</w:t>
      </w:r>
      <w:proofErr w:type="spellEnd"/>
      <w:r>
        <w:t xml:space="preserve">, Coastal Road, Cagayan de Oro City|9000    </w:t>
      </w:r>
    </w:p>
    <w:p w14:paraId="11CA6405" w14:textId="39F68CD4" w:rsidR="00AB44B1" w:rsidRDefault="00AB44B1" w:rsidP="00AB44B1">
      <w:pPr>
        <w:pStyle w:val="ContactInfo"/>
      </w:pPr>
      <w:r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AD1E0" wp14:editId="4D65DF38">
                <wp:simplePos x="0" y="0"/>
                <wp:positionH relativeFrom="page">
                  <wp:align>right</wp:align>
                </wp:positionH>
                <wp:positionV relativeFrom="paragraph">
                  <wp:posOffset>441960</wp:posOffset>
                </wp:positionV>
                <wp:extent cx="7742583" cy="10547"/>
                <wp:effectExtent l="0" t="0" r="2984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2583" cy="105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D5BB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45pt,34.8pt" to="1168.1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t xml:space="preserve">09972563029| </w:t>
      </w:r>
      <w:sdt>
        <w:sdtPr>
          <w:alias w:val="Enter email:"/>
          <w:tag w:val="Enter email:"/>
          <w:id w:val="1913350914"/>
          <w:placeholder>
            <w:docPart w:val="5B63091045054F8CB64747E69F225FED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B109D1">
            <w:t xml:space="preserve">janeayop00@gmail.com </w:t>
          </w:r>
        </w:sdtContent>
      </w:sdt>
    </w:p>
    <w:p w14:paraId="4DB47F11" w14:textId="207B92E8" w:rsidR="001D28BC" w:rsidRPr="001D28BC" w:rsidRDefault="001D28BC" w:rsidP="001D28BC">
      <w:pPr>
        <w:pStyle w:val="Heading1"/>
      </w:pPr>
      <w:r>
        <w:t xml:space="preserve">Work </w:t>
      </w:r>
      <w:r w:rsidR="00A570BB">
        <w:t>Summary</w:t>
      </w:r>
    </w:p>
    <w:p w14:paraId="38123B46" w14:textId="3877B5AB" w:rsidR="00A570BB" w:rsidRDefault="009E1382" w:rsidP="001D28BC">
      <w:pPr>
        <w:pStyle w:val="Heading1"/>
        <w:jc w:val="both"/>
        <w:rPr>
          <w:b w:val="0"/>
          <w:sz w:val="22"/>
        </w:rPr>
      </w:pPr>
      <w:r w:rsidRPr="009E1382">
        <w:rPr>
          <w:b w:val="0"/>
          <w:sz w:val="22"/>
        </w:rPr>
        <w:t>Experienced</w:t>
      </w:r>
      <w:r>
        <w:rPr>
          <w:b w:val="0"/>
          <w:sz w:val="22"/>
        </w:rPr>
        <w:t xml:space="preserve"> Customer Service Representative (International Voice) for five months with p</w:t>
      </w:r>
      <w:r w:rsidRPr="009E1382">
        <w:rPr>
          <w:b w:val="0"/>
          <w:sz w:val="22"/>
        </w:rPr>
        <w:t>roven ability to effectively address customer inquirie</w:t>
      </w:r>
      <w:r w:rsidR="00A570BB">
        <w:rPr>
          <w:b w:val="0"/>
          <w:sz w:val="22"/>
        </w:rPr>
        <w:t>s, sell services, resolve issues, and provide</w:t>
      </w:r>
      <w:r w:rsidRPr="009E1382">
        <w:rPr>
          <w:b w:val="0"/>
          <w:sz w:val="22"/>
        </w:rPr>
        <w:t xml:space="preserve"> support</w:t>
      </w:r>
      <w:r w:rsidR="00A570BB">
        <w:rPr>
          <w:b w:val="0"/>
          <w:sz w:val="22"/>
        </w:rPr>
        <w:t xml:space="preserve"> via Phone</w:t>
      </w:r>
      <w:r w:rsidRPr="009E1382">
        <w:rPr>
          <w:b w:val="0"/>
          <w:sz w:val="22"/>
        </w:rPr>
        <w:t xml:space="preserve">. </w:t>
      </w:r>
    </w:p>
    <w:p w14:paraId="7AF16986" w14:textId="77777777" w:rsidR="001D28BC" w:rsidRDefault="001D28BC" w:rsidP="001D28BC">
      <w:pPr>
        <w:pStyle w:val="Heading1"/>
        <w:jc w:val="both"/>
      </w:pPr>
    </w:p>
    <w:p w14:paraId="3D04636A" w14:textId="77777777" w:rsidR="00DD6C9C" w:rsidRPr="00DD6C9C" w:rsidRDefault="00F80F76" w:rsidP="001D28BC">
      <w:pPr>
        <w:pStyle w:val="Heading1"/>
        <w:jc w:val="both"/>
      </w:pPr>
      <w:sdt>
        <w:sdtPr>
          <w:alias w:val="Experience:"/>
          <w:tag w:val="Experience:"/>
          <w:id w:val="617349259"/>
          <w:placeholder>
            <w:docPart w:val="42571EF5180E4A32830F9F6E55375014"/>
          </w:placeholder>
          <w:temporary/>
          <w:showingPlcHdr/>
          <w15:appearance w15:val="hidden"/>
        </w:sdtPr>
        <w:sdtEndPr/>
        <w:sdtContent>
          <w:r w:rsidR="00DD6C9C" w:rsidRPr="004C7EA4">
            <w:rPr>
              <w:sz w:val="28"/>
            </w:rPr>
            <w:t>Experience</w:t>
          </w:r>
        </w:sdtContent>
      </w:sdt>
    </w:p>
    <w:p w14:paraId="10B5E370" w14:textId="16A68E1E" w:rsidR="00A570BB" w:rsidRDefault="00A570BB" w:rsidP="001D28BC">
      <w:pPr>
        <w:jc w:val="both"/>
        <w:rPr>
          <w:b/>
          <w:bCs/>
        </w:rPr>
      </w:pPr>
      <w:proofErr w:type="spellStart"/>
      <w:r>
        <w:rPr>
          <w:b/>
          <w:bCs/>
        </w:rPr>
        <w:t>Teleperformance</w:t>
      </w:r>
      <w:proofErr w:type="spellEnd"/>
      <w:r>
        <w:rPr>
          <w:b/>
          <w:bCs/>
        </w:rPr>
        <w:t xml:space="preserve"> Inc. (January-May 2023)</w:t>
      </w:r>
    </w:p>
    <w:p w14:paraId="5FF515FD" w14:textId="7EA8D473" w:rsidR="00A570BB" w:rsidRDefault="00A570BB" w:rsidP="001D28BC">
      <w:pPr>
        <w:jc w:val="both"/>
        <w:rPr>
          <w:b/>
          <w:bCs/>
        </w:rPr>
      </w:pPr>
      <w:r>
        <w:rPr>
          <w:b/>
          <w:bCs/>
        </w:rPr>
        <w:t>Customer Service Representative</w:t>
      </w:r>
      <w:r w:rsidR="001D28BC">
        <w:rPr>
          <w:b/>
          <w:bCs/>
        </w:rPr>
        <w:t xml:space="preserve"> (Voice)</w:t>
      </w:r>
    </w:p>
    <w:p w14:paraId="20DB7DB3" w14:textId="67E44524" w:rsidR="009045FB" w:rsidRPr="009045FB" w:rsidRDefault="009045FB" w:rsidP="001D28BC">
      <w:pPr>
        <w:pStyle w:val="ListParagraph"/>
        <w:numPr>
          <w:ilvl w:val="0"/>
          <w:numId w:val="27"/>
        </w:numPr>
        <w:jc w:val="both"/>
        <w:rPr>
          <w:bCs/>
        </w:rPr>
      </w:pPr>
      <w:r>
        <w:rPr>
          <w:bCs/>
        </w:rPr>
        <w:t xml:space="preserve">Managed a </w:t>
      </w:r>
      <w:r w:rsidRPr="009045FB">
        <w:rPr>
          <w:bCs/>
        </w:rPr>
        <w:t xml:space="preserve">high volume of inbound calls, providing prompt </w:t>
      </w:r>
      <w:r>
        <w:rPr>
          <w:bCs/>
        </w:rPr>
        <w:t xml:space="preserve">support to customers, and </w:t>
      </w:r>
      <w:r w:rsidRPr="009045FB">
        <w:rPr>
          <w:bCs/>
        </w:rPr>
        <w:t>ensuring issues w</w:t>
      </w:r>
      <w:r>
        <w:rPr>
          <w:bCs/>
        </w:rPr>
        <w:t>ere resolved in a timely manner.</w:t>
      </w:r>
    </w:p>
    <w:p w14:paraId="071C8429" w14:textId="327534BC" w:rsidR="00A570BB" w:rsidRPr="009045FB" w:rsidRDefault="009045FB" w:rsidP="001D28BC">
      <w:pPr>
        <w:pStyle w:val="ListParagraph"/>
        <w:numPr>
          <w:ilvl w:val="0"/>
          <w:numId w:val="27"/>
        </w:numPr>
        <w:jc w:val="both"/>
        <w:rPr>
          <w:bCs/>
        </w:rPr>
      </w:pPr>
      <w:r>
        <w:rPr>
          <w:bCs/>
        </w:rPr>
        <w:t>Sold services and products, efficiently addressed customer inquiries, and customizing the best services to the customer’s needs and wants.</w:t>
      </w:r>
    </w:p>
    <w:p w14:paraId="56B5C6C8" w14:textId="3F9E74A5" w:rsidR="00273438" w:rsidRDefault="009045FB" w:rsidP="00273438">
      <w:pPr>
        <w:pStyle w:val="ListParagraph"/>
        <w:numPr>
          <w:ilvl w:val="0"/>
          <w:numId w:val="27"/>
        </w:numPr>
        <w:jc w:val="both"/>
        <w:rPr>
          <w:bCs/>
        </w:rPr>
      </w:pPr>
      <w:r>
        <w:rPr>
          <w:bCs/>
        </w:rPr>
        <w:t>Maintained positive feedback from customers.</w:t>
      </w:r>
    </w:p>
    <w:p w14:paraId="3CEDA31A" w14:textId="77777777" w:rsidR="00273438" w:rsidRPr="00273438" w:rsidRDefault="00273438" w:rsidP="00273438">
      <w:pPr>
        <w:pStyle w:val="ListParagraph"/>
        <w:ind w:left="720" w:firstLine="0"/>
        <w:jc w:val="both"/>
        <w:rPr>
          <w:bCs/>
        </w:rPr>
      </w:pPr>
    </w:p>
    <w:p w14:paraId="797E0D9A" w14:textId="777F7BD4" w:rsidR="001D28BC" w:rsidRDefault="001D28BC" w:rsidP="001D28BC">
      <w:pPr>
        <w:jc w:val="both"/>
        <w:rPr>
          <w:b/>
          <w:bCs/>
        </w:rPr>
      </w:pPr>
      <w:proofErr w:type="spellStart"/>
      <w:r>
        <w:rPr>
          <w:b/>
          <w:bCs/>
        </w:rPr>
        <w:t>Landbank</w:t>
      </w:r>
      <w:proofErr w:type="spellEnd"/>
      <w:r>
        <w:rPr>
          <w:b/>
          <w:bCs/>
        </w:rPr>
        <w:t xml:space="preserve"> of the Philippines (June-July 2024)</w:t>
      </w:r>
    </w:p>
    <w:p w14:paraId="70BE6E26" w14:textId="1E0A6BE9" w:rsidR="001D28BC" w:rsidRDefault="001D28BC" w:rsidP="001D28BC">
      <w:pPr>
        <w:jc w:val="both"/>
        <w:rPr>
          <w:b/>
        </w:rPr>
      </w:pPr>
      <w:r>
        <w:rPr>
          <w:b/>
        </w:rPr>
        <w:t>Intern</w:t>
      </w:r>
    </w:p>
    <w:p w14:paraId="10DA7974" w14:textId="16027245" w:rsidR="001D28BC" w:rsidRDefault="001D28BC" w:rsidP="001D28BC">
      <w:pPr>
        <w:pStyle w:val="ListParagraph"/>
        <w:numPr>
          <w:ilvl w:val="0"/>
          <w:numId w:val="28"/>
        </w:numPr>
        <w:jc w:val="both"/>
      </w:pPr>
      <w:r w:rsidRPr="001D28BC">
        <w:t>Assisted with daily opera</w:t>
      </w:r>
      <w:r>
        <w:t>tions and administrative tasks.</w:t>
      </w:r>
    </w:p>
    <w:p w14:paraId="4054E7BD" w14:textId="5E77EA7B" w:rsidR="001D28BC" w:rsidRDefault="001D28BC" w:rsidP="001D28BC">
      <w:pPr>
        <w:pStyle w:val="ListParagraph"/>
        <w:numPr>
          <w:ilvl w:val="0"/>
          <w:numId w:val="28"/>
        </w:numPr>
        <w:jc w:val="both"/>
      </w:pPr>
      <w:r>
        <w:t>Gained hands-on experience in banking procedures and customer service, developing a strong understanding of the financial industry.</w:t>
      </w:r>
    </w:p>
    <w:p w14:paraId="396B4BF2" w14:textId="77777777" w:rsidR="001D28BC" w:rsidRPr="001D28BC" w:rsidRDefault="001D28BC" w:rsidP="001D28BC">
      <w:pPr>
        <w:pStyle w:val="ListParagraph"/>
        <w:ind w:left="720" w:firstLine="0"/>
        <w:jc w:val="both"/>
      </w:pPr>
    </w:p>
    <w:p w14:paraId="7FDDB9E8" w14:textId="0A2A8B63" w:rsidR="009045FB" w:rsidRPr="009045FB" w:rsidRDefault="001D28BC" w:rsidP="001D28BC">
      <w:pPr>
        <w:jc w:val="both"/>
        <w:rPr>
          <w:b/>
          <w:bCs/>
        </w:rPr>
      </w:pPr>
      <w:r>
        <w:rPr>
          <w:b/>
        </w:rPr>
        <w:t xml:space="preserve">Premium </w:t>
      </w:r>
      <w:proofErr w:type="spellStart"/>
      <w:r>
        <w:rPr>
          <w:b/>
        </w:rPr>
        <w:t>Motoren</w:t>
      </w:r>
      <w:proofErr w:type="spellEnd"/>
      <w:r>
        <w:rPr>
          <w:b/>
        </w:rPr>
        <w:t xml:space="preserve"> Corporation (2019</w:t>
      </w:r>
      <w:r w:rsidR="009045FB" w:rsidRPr="009045FB">
        <w:rPr>
          <w:b/>
        </w:rPr>
        <w:t>)</w:t>
      </w:r>
    </w:p>
    <w:p w14:paraId="6C66AD46" w14:textId="36F326B0" w:rsidR="00DD6C9C" w:rsidRPr="009045FB" w:rsidRDefault="00DD6C9C" w:rsidP="001D28BC">
      <w:pPr>
        <w:jc w:val="both"/>
        <w:rPr>
          <w:bCs/>
        </w:rPr>
      </w:pPr>
      <w:r w:rsidRPr="009045FB">
        <w:rPr>
          <w:b/>
          <w:bCs/>
        </w:rPr>
        <w:t xml:space="preserve">Senior High School Work Immersion </w:t>
      </w:r>
    </w:p>
    <w:p w14:paraId="5647CD21" w14:textId="5F32213D" w:rsidR="00DC057A" w:rsidRDefault="00DD6C9C" w:rsidP="001D28BC">
      <w:pPr>
        <w:jc w:val="both"/>
      </w:pPr>
      <w:r>
        <w:t>Pueblo de Oro Business Park, Masterson Ave, Cagay</w:t>
      </w:r>
      <w:r w:rsidR="00581CFD">
        <w:t xml:space="preserve">an de Oro, 9000 </w:t>
      </w:r>
      <w:proofErr w:type="spellStart"/>
      <w:r w:rsidR="00581CFD">
        <w:t>Misamis</w:t>
      </w:r>
      <w:proofErr w:type="spellEnd"/>
      <w:r w:rsidR="00581CFD">
        <w:t xml:space="preserve"> Oriental</w:t>
      </w:r>
    </w:p>
    <w:p w14:paraId="213206C4" w14:textId="6D97B179" w:rsidR="00581CFD" w:rsidRPr="00581CFD" w:rsidRDefault="00581CFD" w:rsidP="001D28BC">
      <w:pPr>
        <w:pStyle w:val="ListParagraph"/>
        <w:numPr>
          <w:ilvl w:val="0"/>
          <w:numId w:val="24"/>
        </w:numPr>
        <w:jc w:val="both"/>
      </w:pPr>
      <w:r>
        <w:t xml:space="preserve">Recorded and performed </w:t>
      </w:r>
      <w:r w:rsidR="00E27065">
        <w:t xml:space="preserve">asset </w:t>
      </w:r>
      <w:r>
        <w:t>turnover ratios with Microsoft Excel</w:t>
      </w:r>
    </w:p>
    <w:p w14:paraId="3309DC78" w14:textId="747B47A0" w:rsidR="004C7EA4" w:rsidRPr="009045FB" w:rsidRDefault="00E27065" w:rsidP="001D28BC">
      <w:pPr>
        <w:pStyle w:val="ListParagraph"/>
        <w:numPr>
          <w:ilvl w:val="0"/>
          <w:numId w:val="19"/>
        </w:numPr>
        <w:jc w:val="both"/>
        <w:rPr>
          <w:bCs/>
        </w:rPr>
      </w:pPr>
      <w:r>
        <w:rPr>
          <w:bCs/>
        </w:rPr>
        <w:t>Recorded</w:t>
      </w:r>
      <w:r w:rsidRPr="00E27065">
        <w:rPr>
          <w:bCs/>
        </w:rPr>
        <w:t xml:space="preserve"> financial transactions into organized accounts on a daily basis</w:t>
      </w:r>
      <w:r w:rsidR="009045FB">
        <w:rPr>
          <w:bCs/>
        </w:rPr>
        <w:t>, and p</w:t>
      </w:r>
      <w:r w:rsidR="004C7EA4" w:rsidRPr="009045FB">
        <w:rPr>
          <w:bCs/>
        </w:rPr>
        <w:t>erformed tagging documents received.</w:t>
      </w:r>
    </w:p>
    <w:p w14:paraId="6402D1CF" w14:textId="2F57581F" w:rsidR="004C7EA4" w:rsidRPr="004C7EA4" w:rsidRDefault="004C7EA4" w:rsidP="001D28BC">
      <w:pPr>
        <w:pStyle w:val="ListParagraph"/>
        <w:numPr>
          <w:ilvl w:val="0"/>
          <w:numId w:val="19"/>
        </w:numPr>
        <w:jc w:val="both"/>
        <w:rPr>
          <w:bCs/>
        </w:rPr>
      </w:pPr>
      <w:r>
        <w:rPr>
          <w:bCs/>
        </w:rPr>
        <w:t>Maintained accurate financial transaction records.</w:t>
      </w:r>
    </w:p>
    <w:p w14:paraId="45E2AA19" w14:textId="18344E44" w:rsidR="00B109D1" w:rsidRPr="00B109D1" w:rsidRDefault="00E27065" w:rsidP="001D28BC">
      <w:pPr>
        <w:pStyle w:val="ListParagraph"/>
        <w:numPr>
          <w:ilvl w:val="0"/>
          <w:numId w:val="19"/>
        </w:numPr>
        <w:jc w:val="both"/>
        <w:rPr>
          <w:b/>
          <w:bCs/>
        </w:rPr>
        <w:sectPr w:rsidR="00B109D1" w:rsidRPr="00B109D1">
          <w:headerReference w:type="default" r:id="rId9"/>
          <w:footerReference w:type="default" r:id="rId10"/>
          <w:headerReference w:type="first" r:id="rId11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E27065">
        <w:rPr>
          <w:bCs/>
        </w:rPr>
        <w:t xml:space="preserve">Ensure spaces </w:t>
      </w:r>
      <w:r>
        <w:rPr>
          <w:bCs/>
        </w:rPr>
        <w:t xml:space="preserve">in the office </w:t>
      </w:r>
      <w:r w:rsidRPr="00E27065">
        <w:rPr>
          <w:bCs/>
        </w:rPr>
        <w:t xml:space="preserve">are prepared for the next day by mopping floors, dusting surfaces, and tidying furniture. </w:t>
      </w:r>
    </w:p>
    <w:p w14:paraId="22DC9C93" w14:textId="77777777" w:rsidR="00B109D1" w:rsidRDefault="00F80F76" w:rsidP="00B109D1">
      <w:pPr>
        <w:pStyle w:val="Heading1"/>
        <w:jc w:val="both"/>
      </w:pPr>
      <w:sdt>
        <w:sdtPr>
          <w:alias w:val="Education:"/>
          <w:tag w:val="Education:"/>
          <w:id w:val="-1150367223"/>
          <w:placeholder>
            <w:docPart w:val="BE2698B4B7B24A938168E0AED1A81393"/>
          </w:placeholder>
          <w:temporary/>
          <w:showingPlcHdr/>
          <w15:appearance w15:val="hidden"/>
        </w:sdtPr>
        <w:sdtEndPr/>
        <w:sdtContent>
          <w:r w:rsidR="00B109D1" w:rsidRPr="004C7EA4">
            <w:rPr>
              <w:sz w:val="28"/>
            </w:rPr>
            <w:t>Education</w:t>
          </w:r>
        </w:sdtContent>
      </w:sdt>
    </w:p>
    <w:p w14:paraId="046F7D10" w14:textId="77777777" w:rsidR="00B109D1" w:rsidRPr="00341B14" w:rsidRDefault="00B109D1" w:rsidP="00B109D1">
      <w:pPr>
        <w:pStyle w:val="Heading2"/>
        <w:jc w:val="both"/>
        <w:rPr>
          <w:sz w:val="22"/>
          <w:szCs w:val="22"/>
        </w:rPr>
      </w:pPr>
      <w:r w:rsidRPr="00341B14">
        <w:rPr>
          <w:sz w:val="22"/>
          <w:szCs w:val="22"/>
        </w:rPr>
        <w:t>Tertiary Level / 201</w:t>
      </w:r>
      <w:r>
        <w:rPr>
          <w:sz w:val="22"/>
          <w:szCs w:val="22"/>
        </w:rPr>
        <w:t>9-present</w:t>
      </w:r>
    </w:p>
    <w:p w14:paraId="441D7121" w14:textId="77777777" w:rsidR="00B109D1" w:rsidRPr="00D93F6C" w:rsidRDefault="00B109D1" w:rsidP="00B109D1">
      <w:pPr>
        <w:jc w:val="both"/>
        <w:rPr>
          <w:b/>
          <w:bCs/>
        </w:rPr>
      </w:pPr>
      <w:r w:rsidRPr="00D93F6C">
        <w:rPr>
          <w:b/>
          <w:bCs/>
        </w:rPr>
        <w:t>Central Mindanao University</w:t>
      </w:r>
    </w:p>
    <w:p w14:paraId="3889E02C" w14:textId="77777777" w:rsidR="00B109D1" w:rsidRDefault="00B109D1" w:rsidP="00B109D1">
      <w:pPr>
        <w:jc w:val="both"/>
      </w:pPr>
      <w:proofErr w:type="spellStart"/>
      <w:r>
        <w:t>Musuan</w:t>
      </w:r>
      <w:proofErr w:type="spellEnd"/>
      <w:r>
        <w:t xml:space="preserve">, </w:t>
      </w:r>
      <w:proofErr w:type="spellStart"/>
      <w:r>
        <w:t>Maramag</w:t>
      </w:r>
      <w:proofErr w:type="spellEnd"/>
      <w:r>
        <w:t xml:space="preserve">, </w:t>
      </w:r>
      <w:proofErr w:type="spellStart"/>
      <w:r>
        <w:t>Bukidnon</w:t>
      </w:r>
      <w:proofErr w:type="spellEnd"/>
    </w:p>
    <w:p w14:paraId="1C69C204" w14:textId="77777777" w:rsidR="00B109D1" w:rsidRDefault="00B109D1" w:rsidP="00B109D1">
      <w:pPr>
        <w:pStyle w:val="ListParagraph"/>
        <w:numPr>
          <w:ilvl w:val="0"/>
          <w:numId w:val="18"/>
        </w:numPr>
        <w:jc w:val="both"/>
      </w:pPr>
      <w:r>
        <w:t>Bachelor of Arts in English Language Studies</w:t>
      </w:r>
    </w:p>
    <w:p w14:paraId="2044D89D" w14:textId="77777777" w:rsidR="00B109D1" w:rsidRDefault="00B109D1" w:rsidP="00B109D1">
      <w:pPr>
        <w:ind w:left="720"/>
        <w:jc w:val="both"/>
      </w:pPr>
      <w:r>
        <w:t>1</w:t>
      </w:r>
      <w:r w:rsidRPr="0038790A">
        <w:rPr>
          <w:vertAlign w:val="superscript"/>
        </w:rPr>
        <w:t>st</w:t>
      </w:r>
      <w:r>
        <w:t xml:space="preserve"> Year GWA: </w:t>
      </w:r>
      <w:r>
        <w:rPr>
          <w:b/>
          <w:bCs/>
        </w:rPr>
        <w:t>1.57 (Dean's List)</w:t>
      </w:r>
    </w:p>
    <w:p w14:paraId="0C36CB9E" w14:textId="77777777" w:rsidR="00B109D1" w:rsidRDefault="00B109D1" w:rsidP="00B109D1">
      <w:pPr>
        <w:ind w:left="720"/>
        <w:jc w:val="both"/>
        <w:rPr>
          <w:b/>
          <w:bCs/>
        </w:rPr>
      </w:pPr>
      <w:r>
        <w:t>2</w:t>
      </w:r>
      <w:r w:rsidRPr="0038790A">
        <w:rPr>
          <w:vertAlign w:val="superscript"/>
        </w:rPr>
        <w:t>nd</w:t>
      </w:r>
      <w:r>
        <w:t xml:space="preserve"> Year GWA: </w:t>
      </w:r>
      <w:r>
        <w:rPr>
          <w:b/>
          <w:bCs/>
        </w:rPr>
        <w:t>1.54 (Dean's List)</w:t>
      </w:r>
    </w:p>
    <w:p w14:paraId="2D2E11F0" w14:textId="77777777" w:rsidR="00B109D1" w:rsidRDefault="00B109D1" w:rsidP="00B109D1">
      <w:pPr>
        <w:ind w:left="720"/>
        <w:jc w:val="both"/>
        <w:rPr>
          <w:b/>
          <w:bCs/>
        </w:rPr>
      </w:pPr>
      <w:r>
        <w:rPr>
          <w:bCs/>
        </w:rPr>
        <w:t>3</w:t>
      </w:r>
      <w:r w:rsidRPr="00DD6C9C">
        <w:rPr>
          <w:bCs/>
          <w:vertAlign w:val="superscript"/>
        </w:rPr>
        <w:t>rd</w:t>
      </w:r>
      <w:r>
        <w:rPr>
          <w:bCs/>
        </w:rPr>
        <w:t xml:space="preserve"> Year GWA: </w:t>
      </w:r>
      <w:r>
        <w:rPr>
          <w:b/>
          <w:bCs/>
        </w:rPr>
        <w:t>1.64 (Dean’s List)</w:t>
      </w:r>
    </w:p>
    <w:p w14:paraId="6EB5B5B3" w14:textId="77777777" w:rsidR="00260077" w:rsidRPr="00341B14" w:rsidRDefault="00260077" w:rsidP="00260077">
      <w:pPr>
        <w:pStyle w:val="Heading2"/>
        <w:rPr>
          <w:sz w:val="22"/>
          <w:szCs w:val="22"/>
        </w:rPr>
      </w:pPr>
      <w:r w:rsidRPr="00341B14">
        <w:rPr>
          <w:sz w:val="22"/>
          <w:szCs w:val="22"/>
        </w:rPr>
        <w:t>Secondary Level / 2018-2019</w:t>
      </w:r>
    </w:p>
    <w:p w14:paraId="4C088458" w14:textId="77777777" w:rsidR="00260077" w:rsidRDefault="00260077" w:rsidP="00260077">
      <w:pPr>
        <w:ind w:left="720"/>
        <w:rPr>
          <w:b/>
          <w:bCs/>
        </w:rPr>
      </w:pPr>
      <w:r>
        <w:rPr>
          <w:b/>
          <w:bCs/>
        </w:rPr>
        <w:t>Southern Philippines College</w:t>
      </w:r>
    </w:p>
    <w:p w14:paraId="7DCA0898" w14:textId="77777777" w:rsidR="00260077" w:rsidRDefault="00260077" w:rsidP="00260077">
      <w:pPr>
        <w:ind w:left="720"/>
      </w:pPr>
      <w:r>
        <w:t xml:space="preserve">Julio </w:t>
      </w:r>
      <w:proofErr w:type="spellStart"/>
      <w:r>
        <w:t>Pacana</w:t>
      </w:r>
      <w:proofErr w:type="spellEnd"/>
      <w:r>
        <w:t xml:space="preserve"> Street, </w:t>
      </w:r>
      <w:proofErr w:type="spellStart"/>
      <w:r>
        <w:t>Licuan</w:t>
      </w:r>
      <w:proofErr w:type="spellEnd"/>
      <w:r>
        <w:t>, Cagayan de Oro City</w:t>
      </w:r>
    </w:p>
    <w:p w14:paraId="4AB8AD3F" w14:textId="77777777" w:rsidR="00260077" w:rsidRPr="004334AA" w:rsidRDefault="00260077" w:rsidP="00260077">
      <w:pPr>
        <w:ind w:left="720"/>
      </w:pPr>
      <w:r>
        <w:t xml:space="preserve">Academic Track - Accounting &amp; Business Management </w:t>
      </w:r>
    </w:p>
    <w:p w14:paraId="31868865" w14:textId="77777777" w:rsidR="00B109D1" w:rsidRDefault="00B109D1" w:rsidP="001D28BC">
      <w:pPr>
        <w:jc w:val="both"/>
        <w:rPr>
          <w:b/>
          <w:sz w:val="26"/>
          <w:szCs w:val="26"/>
        </w:rPr>
      </w:pPr>
    </w:p>
    <w:p w14:paraId="0396E907" w14:textId="3325A2C8" w:rsidR="00273438" w:rsidRDefault="00273438" w:rsidP="001D28BC">
      <w:pPr>
        <w:jc w:val="both"/>
        <w:rPr>
          <w:b/>
          <w:szCs w:val="26"/>
        </w:rPr>
      </w:pPr>
      <w:r>
        <w:rPr>
          <w:b/>
          <w:sz w:val="26"/>
          <w:szCs w:val="26"/>
        </w:rPr>
        <w:t>Skills</w:t>
      </w:r>
      <w:r>
        <w:rPr>
          <w:b/>
          <w:szCs w:val="26"/>
        </w:rPr>
        <w:t xml:space="preserve"> </w:t>
      </w:r>
    </w:p>
    <w:p w14:paraId="60E1A897" w14:textId="6694C3A2" w:rsidR="00273438" w:rsidRPr="00B109D1" w:rsidRDefault="00273438" w:rsidP="00B109D1">
      <w:pPr>
        <w:pStyle w:val="ListParagraph"/>
        <w:numPr>
          <w:ilvl w:val="0"/>
          <w:numId w:val="29"/>
        </w:numPr>
        <w:jc w:val="both"/>
        <w:rPr>
          <w:szCs w:val="26"/>
        </w:rPr>
      </w:pPr>
      <w:r w:rsidRPr="00B109D1">
        <w:rPr>
          <w:szCs w:val="26"/>
        </w:rPr>
        <w:t xml:space="preserve">Customer Service     </w:t>
      </w:r>
    </w:p>
    <w:p w14:paraId="198423FB" w14:textId="147F873D" w:rsidR="00273438" w:rsidRDefault="00273438" w:rsidP="00B109D1">
      <w:pPr>
        <w:pStyle w:val="ListParagraph"/>
        <w:numPr>
          <w:ilvl w:val="0"/>
          <w:numId w:val="29"/>
        </w:numPr>
        <w:jc w:val="both"/>
        <w:rPr>
          <w:szCs w:val="26"/>
        </w:rPr>
      </w:pPr>
      <w:r w:rsidRPr="00B109D1">
        <w:rPr>
          <w:szCs w:val="26"/>
        </w:rPr>
        <w:t>Communication</w:t>
      </w:r>
    </w:p>
    <w:p w14:paraId="4E6B19B0" w14:textId="479ED386" w:rsidR="00B109D1" w:rsidRPr="00B109D1" w:rsidRDefault="00B109D1" w:rsidP="00B109D1">
      <w:pPr>
        <w:pStyle w:val="ListParagraph"/>
        <w:numPr>
          <w:ilvl w:val="0"/>
          <w:numId w:val="29"/>
        </w:numPr>
        <w:jc w:val="both"/>
        <w:rPr>
          <w:szCs w:val="26"/>
        </w:rPr>
      </w:pPr>
      <w:r>
        <w:rPr>
          <w:szCs w:val="26"/>
        </w:rPr>
        <w:t>Basic Computer Literacy</w:t>
      </w:r>
    </w:p>
    <w:p w14:paraId="462F3886" w14:textId="77777777" w:rsidR="005B02F7" w:rsidRPr="00B109D1" w:rsidRDefault="005B02F7" w:rsidP="005B02F7">
      <w:pPr>
        <w:pStyle w:val="ListParagraph"/>
        <w:numPr>
          <w:ilvl w:val="0"/>
          <w:numId w:val="29"/>
        </w:numPr>
        <w:jc w:val="both"/>
        <w:rPr>
          <w:szCs w:val="26"/>
        </w:rPr>
      </w:pPr>
      <w:r>
        <w:rPr>
          <w:szCs w:val="26"/>
        </w:rPr>
        <w:t>Social Media Literate</w:t>
      </w:r>
    </w:p>
    <w:p w14:paraId="7B73F238" w14:textId="3CCA2F56" w:rsidR="00273438" w:rsidRPr="00B109D1" w:rsidRDefault="00273438" w:rsidP="00B109D1">
      <w:pPr>
        <w:pStyle w:val="ListParagraph"/>
        <w:numPr>
          <w:ilvl w:val="0"/>
          <w:numId w:val="29"/>
        </w:numPr>
        <w:jc w:val="both"/>
        <w:rPr>
          <w:szCs w:val="26"/>
        </w:rPr>
      </w:pPr>
      <w:r w:rsidRPr="00B109D1">
        <w:rPr>
          <w:szCs w:val="26"/>
        </w:rPr>
        <w:t xml:space="preserve">Time Management </w:t>
      </w:r>
    </w:p>
    <w:p w14:paraId="3386C19F" w14:textId="0072A443" w:rsidR="00273438" w:rsidRPr="00B109D1" w:rsidRDefault="00273438" w:rsidP="00B109D1">
      <w:pPr>
        <w:pStyle w:val="ListParagraph"/>
        <w:numPr>
          <w:ilvl w:val="0"/>
          <w:numId w:val="29"/>
        </w:numPr>
        <w:jc w:val="both"/>
        <w:rPr>
          <w:szCs w:val="26"/>
        </w:rPr>
      </w:pPr>
      <w:r w:rsidRPr="00B109D1">
        <w:rPr>
          <w:szCs w:val="26"/>
        </w:rPr>
        <w:t>Adaptability</w:t>
      </w:r>
    </w:p>
    <w:p w14:paraId="7422100A" w14:textId="313AA189" w:rsidR="00273438" w:rsidRDefault="00273438" w:rsidP="00B109D1">
      <w:pPr>
        <w:pStyle w:val="ListParagraph"/>
        <w:numPr>
          <w:ilvl w:val="0"/>
          <w:numId w:val="29"/>
        </w:numPr>
        <w:jc w:val="both"/>
        <w:rPr>
          <w:szCs w:val="26"/>
        </w:rPr>
      </w:pPr>
      <w:r w:rsidRPr="00B109D1">
        <w:rPr>
          <w:szCs w:val="26"/>
        </w:rPr>
        <w:t>Empathy</w:t>
      </w:r>
      <w:bookmarkStart w:id="0" w:name="_GoBack"/>
      <w:bookmarkEnd w:id="0"/>
    </w:p>
    <w:p w14:paraId="7D61EB33" w14:textId="77777777" w:rsidR="005B02F7" w:rsidRPr="00B109D1" w:rsidRDefault="005B02F7" w:rsidP="005B02F7">
      <w:pPr>
        <w:pStyle w:val="ListParagraph"/>
        <w:ind w:left="720" w:firstLine="0"/>
        <w:jc w:val="both"/>
        <w:rPr>
          <w:szCs w:val="26"/>
        </w:rPr>
      </w:pPr>
    </w:p>
    <w:sectPr w:rsidR="005B02F7" w:rsidRPr="00B109D1" w:rsidSect="00B109D1">
      <w:type w:val="continuous"/>
      <w:pgSz w:w="12240" w:h="15840"/>
      <w:pgMar w:top="1152" w:right="1123" w:bottom="1195" w:left="1123" w:header="432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95112" w14:textId="77777777" w:rsidR="00F80F76" w:rsidRDefault="00F80F76">
      <w:pPr>
        <w:spacing w:after="0" w:line="240" w:lineRule="auto"/>
      </w:pPr>
      <w:r>
        <w:separator/>
      </w:r>
    </w:p>
  </w:endnote>
  <w:endnote w:type="continuationSeparator" w:id="0">
    <w:p w14:paraId="32291E99" w14:textId="77777777" w:rsidR="00F80F76" w:rsidRDefault="00F8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15A96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7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95F46" w14:textId="77777777" w:rsidR="00F80F76" w:rsidRDefault="00F80F76">
      <w:pPr>
        <w:spacing w:after="0" w:line="240" w:lineRule="auto"/>
      </w:pPr>
      <w:r>
        <w:separator/>
      </w:r>
    </w:p>
  </w:footnote>
  <w:footnote w:type="continuationSeparator" w:id="0">
    <w:p w14:paraId="0E56FE7E" w14:textId="77777777" w:rsidR="00F80F76" w:rsidRDefault="00F80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31FC6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F12DDF" wp14:editId="257992D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EF1D7E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772EE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402F8E1" wp14:editId="4112A11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6DBA6C34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">
              <v:rect id="Rectangle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9573C"/>
    <w:multiLevelType w:val="hybridMultilevel"/>
    <w:tmpl w:val="D7DA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A959AE"/>
    <w:multiLevelType w:val="hybridMultilevel"/>
    <w:tmpl w:val="7E76DBE6"/>
    <w:lvl w:ilvl="0" w:tplc="FFFFFFFF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92B7864"/>
    <w:multiLevelType w:val="hybridMultilevel"/>
    <w:tmpl w:val="AFE22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D4E2B08"/>
    <w:multiLevelType w:val="hybridMultilevel"/>
    <w:tmpl w:val="2DF4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91737A"/>
    <w:multiLevelType w:val="hybridMultilevel"/>
    <w:tmpl w:val="AD84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A3290"/>
    <w:multiLevelType w:val="hybridMultilevel"/>
    <w:tmpl w:val="DE16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954B3D"/>
    <w:multiLevelType w:val="hybridMultilevel"/>
    <w:tmpl w:val="72CC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B5205D"/>
    <w:multiLevelType w:val="hybridMultilevel"/>
    <w:tmpl w:val="6C86E754"/>
    <w:lvl w:ilvl="0" w:tplc="FFFFFFFF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54A5A94"/>
    <w:multiLevelType w:val="hybridMultilevel"/>
    <w:tmpl w:val="4B64D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342362"/>
    <w:multiLevelType w:val="hybridMultilevel"/>
    <w:tmpl w:val="18D60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B43FEE"/>
    <w:multiLevelType w:val="hybridMultilevel"/>
    <w:tmpl w:val="A874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23521"/>
    <w:multiLevelType w:val="hybridMultilevel"/>
    <w:tmpl w:val="E040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E65773"/>
    <w:multiLevelType w:val="hybridMultilevel"/>
    <w:tmpl w:val="C04A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625C62"/>
    <w:multiLevelType w:val="hybridMultilevel"/>
    <w:tmpl w:val="ABFE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152F2D"/>
    <w:multiLevelType w:val="hybridMultilevel"/>
    <w:tmpl w:val="0A02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7D0E72"/>
    <w:multiLevelType w:val="hybridMultilevel"/>
    <w:tmpl w:val="F890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2A09E7"/>
    <w:multiLevelType w:val="hybridMultilevel"/>
    <w:tmpl w:val="1F00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7766B"/>
    <w:multiLevelType w:val="hybridMultilevel"/>
    <w:tmpl w:val="7A0C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6B047A"/>
    <w:multiLevelType w:val="hybridMultilevel"/>
    <w:tmpl w:val="EB26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8"/>
  </w:num>
  <w:num w:numId="13">
    <w:abstractNumId w:val="13"/>
  </w:num>
  <w:num w:numId="14">
    <w:abstractNumId w:val="24"/>
  </w:num>
  <w:num w:numId="15">
    <w:abstractNumId w:val="11"/>
  </w:num>
  <w:num w:numId="16">
    <w:abstractNumId w:val="17"/>
  </w:num>
  <w:num w:numId="17">
    <w:abstractNumId w:val="12"/>
  </w:num>
  <w:num w:numId="18">
    <w:abstractNumId w:val="25"/>
  </w:num>
  <w:num w:numId="19">
    <w:abstractNumId w:val="16"/>
  </w:num>
  <w:num w:numId="20">
    <w:abstractNumId w:val="19"/>
  </w:num>
  <w:num w:numId="21">
    <w:abstractNumId w:val="26"/>
  </w:num>
  <w:num w:numId="22">
    <w:abstractNumId w:val="18"/>
  </w:num>
  <w:num w:numId="23">
    <w:abstractNumId w:val="23"/>
  </w:num>
  <w:num w:numId="24">
    <w:abstractNumId w:val="15"/>
  </w:num>
  <w:num w:numId="25">
    <w:abstractNumId w:val="20"/>
  </w:num>
  <w:num w:numId="26">
    <w:abstractNumId w:val="27"/>
  </w:num>
  <w:num w:numId="27">
    <w:abstractNumId w:val="22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6"/>
    <w:rsid w:val="0000092C"/>
    <w:rsid w:val="000364DA"/>
    <w:rsid w:val="00047CB1"/>
    <w:rsid w:val="000549FA"/>
    <w:rsid w:val="00071C66"/>
    <w:rsid w:val="00083259"/>
    <w:rsid w:val="00097F92"/>
    <w:rsid w:val="000E3071"/>
    <w:rsid w:val="00103054"/>
    <w:rsid w:val="00111BC5"/>
    <w:rsid w:val="00115FE1"/>
    <w:rsid w:val="0014009B"/>
    <w:rsid w:val="00160A52"/>
    <w:rsid w:val="00167CC8"/>
    <w:rsid w:val="001729F7"/>
    <w:rsid w:val="001C0084"/>
    <w:rsid w:val="001D28BC"/>
    <w:rsid w:val="001E4BC3"/>
    <w:rsid w:val="0022088D"/>
    <w:rsid w:val="0022574C"/>
    <w:rsid w:val="00260077"/>
    <w:rsid w:val="00270A8F"/>
    <w:rsid w:val="00273438"/>
    <w:rsid w:val="00283E37"/>
    <w:rsid w:val="002A0E95"/>
    <w:rsid w:val="002C26A6"/>
    <w:rsid w:val="00305937"/>
    <w:rsid w:val="00314176"/>
    <w:rsid w:val="003153E7"/>
    <w:rsid w:val="003179AF"/>
    <w:rsid w:val="00341B14"/>
    <w:rsid w:val="00364211"/>
    <w:rsid w:val="00367428"/>
    <w:rsid w:val="0038790A"/>
    <w:rsid w:val="003A389D"/>
    <w:rsid w:val="003A7CBB"/>
    <w:rsid w:val="003C07CE"/>
    <w:rsid w:val="003C1C78"/>
    <w:rsid w:val="00406463"/>
    <w:rsid w:val="004107C1"/>
    <w:rsid w:val="004334AA"/>
    <w:rsid w:val="00496227"/>
    <w:rsid w:val="004A1B33"/>
    <w:rsid w:val="004C6101"/>
    <w:rsid w:val="004C7EA4"/>
    <w:rsid w:val="004D190A"/>
    <w:rsid w:val="0051094F"/>
    <w:rsid w:val="00522B5F"/>
    <w:rsid w:val="005320EC"/>
    <w:rsid w:val="00565245"/>
    <w:rsid w:val="00581CFD"/>
    <w:rsid w:val="005B02F7"/>
    <w:rsid w:val="005C2BB9"/>
    <w:rsid w:val="005E761C"/>
    <w:rsid w:val="006244C4"/>
    <w:rsid w:val="00665C76"/>
    <w:rsid w:val="006661E2"/>
    <w:rsid w:val="006842E2"/>
    <w:rsid w:val="006A1CA5"/>
    <w:rsid w:val="006C55A6"/>
    <w:rsid w:val="006C7306"/>
    <w:rsid w:val="006C7CC2"/>
    <w:rsid w:val="006F73E1"/>
    <w:rsid w:val="00716892"/>
    <w:rsid w:val="00716E84"/>
    <w:rsid w:val="007220A9"/>
    <w:rsid w:val="0079179D"/>
    <w:rsid w:val="00794599"/>
    <w:rsid w:val="007E5BED"/>
    <w:rsid w:val="007F7DCE"/>
    <w:rsid w:val="00843AB8"/>
    <w:rsid w:val="00851EAF"/>
    <w:rsid w:val="00860386"/>
    <w:rsid w:val="008603A3"/>
    <w:rsid w:val="00876A07"/>
    <w:rsid w:val="00890F48"/>
    <w:rsid w:val="008C01CA"/>
    <w:rsid w:val="009045FB"/>
    <w:rsid w:val="009323C6"/>
    <w:rsid w:val="0094563B"/>
    <w:rsid w:val="00953EEB"/>
    <w:rsid w:val="00957526"/>
    <w:rsid w:val="009A1655"/>
    <w:rsid w:val="009C728C"/>
    <w:rsid w:val="009E1382"/>
    <w:rsid w:val="00A02C6F"/>
    <w:rsid w:val="00A51273"/>
    <w:rsid w:val="00A570BB"/>
    <w:rsid w:val="00A749AB"/>
    <w:rsid w:val="00A86268"/>
    <w:rsid w:val="00A97794"/>
    <w:rsid w:val="00AA584D"/>
    <w:rsid w:val="00AB44B1"/>
    <w:rsid w:val="00AB44DB"/>
    <w:rsid w:val="00AC2BB2"/>
    <w:rsid w:val="00AD5365"/>
    <w:rsid w:val="00AD67BC"/>
    <w:rsid w:val="00AE0CEC"/>
    <w:rsid w:val="00AF1768"/>
    <w:rsid w:val="00B109D1"/>
    <w:rsid w:val="00B1341F"/>
    <w:rsid w:val="00B35453"/>
    <w:rsid w:val="00B46A31"/>
    <w:rsid w:val="00B516E8"/>
    <w:rsid w:val="00B62AAC"/>
    <w:rsid w:val="00B849AC"/>
    <w:rsid w:val="00B92567"/>
    <w:rsid w:val="00BB12FC"/>
    <w:rsid w:val="00BE6124"/>
    <w:rsid w:val="00BF371A"/>
    <w:rsid w:val="00C00126"/>
    <w:rsid w:val="00C25852"/>
    <w:rsid w:val="00C775D3"/>
    <w:rsid w:val="00C828B0"/>
    <w:rsid w:val="00CA30BE"/>
    <w:rsid w:val="00CB0C34"/>
    <w:rsid w:val="00CB11CF"/>
    <w:rsid w:val="00CB45C6"/>
    <w:rsid w:val="00CC1FAE"/>
    <w:rsid w:val="00CF7CD2"/>
    <w:rsid w:val="00D37278"/>
    <w:rsid w:val="00D920D6"/>
    <w:rsid w:val="00D93F6C"/>
    <w:rsid w:val="00DC057A"/>
    <w:rsid w:val="00DC34D7"/>
    <w:rsid w:val="00DC5BF3"/>
    <w:rsid w:val="00DD643D"/>
    <w:rsid w:val="00DD6C9C"/>
    <w:rsid w:val="00DE0861"/>
    <w:rsid w:val="00DF486F"/>
    <w:rsid w:val="00E2002C"/>
    <w:rsid w:val="00E25002"/>
    <w:rsid w:val="00E27065"/>
    <w:rsid w:val="00E41751"/>
    <w:rsid w:val="00EA2FF0"/>
    <w:rsid w:val="00EB7C32"/>
    <w:rsid w:val="00EC0642"/>
    <w:rsid w:val="00EC677B"/>
    <w:rsid w:val="00EE5DAA"/>
    <w:rsid w:val="00EF701D"/>
    <w:rsid w:val="00F32F20"/>
    <w:rsid w:val="00F64690"/>
    <w:rsid w:val="00F71820"/>
    <w:rsid w:val="00F80F76"/>
    <w:rsid w:val="00F836B3"/>
    <w:rsid w:val="00F8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05386E"/>
  <w15:chartTrackingRefBased/>
  <w15:docId w15:val="{C8650458-2E0F-AB4E-824A-6DDA0EE0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AB44B1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\Documents\%7b461AC554-85EE-964A-A8F9-DB8052EE36E3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63091045054F8CB64747E69F225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A766F-A2C1-4187-BDC7-E7C4A3C5D1E3}"/>
      </w:docPartPr>
      <w:docPartBody>
        <w:p w:rsidR="00B967DD" w:rsidRDefault="00003A9F" w:rsidP="00003A9F">
          <w:pPr>
            <w:pStyle w:val="5B63091045054F8CB64747E69F225FED"/>
          </w:pPr>
          <w:r>
            <w:t>Email</w:t>
          </w:r>
        </w:p>
      </w:docPartBody>
    </w:docPart>
    <w:docPart>
      <w:docPartPr>
        <w:name w:val="42571EF5180E4A32830F9F6E55375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DF9EF-46EC-4BF7-93A0-8D15B676CC9E}"/>
      </w:docPartPr>
      <w:docPartBody>
        <w:p w:rsidR="00B967DD" w:rsidRDefault="00003A9F" w:rsidP="00003A9F">
          <w:pPr>
            <w:pStyle w:val="42571EF5180E4A32830F9F6E55375014"/>
          </w:pPr>
          <w:r>
            <w:t>Experience</w:t>
          </w:r>
        </w:p>
      </w:docPartBody>
    </w:docPart>
    <w:docPart>
      <w:docPartPr>
        <w:name w:val="BE2698B4B7B24A938168E0AED1A8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39F01-C061-42EA-9C7B-88F40BB30EAE}"/>
      </w:docPartPr>
      <w:docPartBody>
        <w:p w:rsidR="00247C66" w:rsidRDefault="00A023B8" w:rsidP="00A023B8">
          <w:pPr>
            <w:pStyle w:val="BE2698B4B7B24A938168E0AED1A8139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97"/>
    <w:rsid w:val="00003A9F"/>
    <w:rsid w:val="00247C66"/>
    <w:rsid w:val="00373CDC"/>
    <w:rsid w:val="003B491C"/>
    <w:rsid w:val="005C3195"/>
    <w:rsid w:val="008664C0"/>
    <w:rsid w:val="00A023B8"/>
    <w:rsid w:val="00B13B97"/>
    <w:rsid w:val="00B967DD"/>
    <w:rsid w:val="00CD43F7"/>
    <w:rsid w:val="00D631CB"/>
    <w:rsid w:val="00DC206D"/>
    <w:rsid w:val="00F7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85F5F5C9296D45A5AF5E5DAE10EF1C">
    <w:name w:val="B585F5F5C9296D45A5AF5E5DAE10EF1C"/>
  </w:style>
  <w:style w:type="paragraph" w:customStyle="1" w:styleId="EC833120B477514A9FF6436450A974FB">
    <w:name w:val="EC833120B477514A9FF6436450A974FB"/>
  </w:style>
  <w:style w:type="paragraph" w:customStyle="1" w:styleId="7749822F6BD6854CA3776BA4AE093EA6">
    <w:name w:val="7749822F6BD6854CA3776BA4AE093EA6"/>
  </w:style>
  <w:style w:type="paragraph" w:customStyle="1" w:styleId="4F9F25CD80BBA34DB9D580F5B3D44253">
    <w:name w:val="4F9F25CD80BBA34DB9D580F5B3D44253"/>
  </w:style>
  <w:style w:type="paragraph" w:customStyle="1" w:styleId="5B63091045054F8CB64747E69F225FED">
    <w:name w:val="5B63091045054F8CB64747E69F225FED"/>
    <w:rsid w:val="00003A9F"/>
    <w:rPr>
      <w:lang w:val="en-US"/>
    </w:rPr>
  </w:style>
  <w:style w:type="paragraph" w:customStyle="1" w:styleId="A7CB556BBFDA4F199718DD0DB02F9FD6">
    <w:name w:val="A7CB556BBFDA4F199718DD0DB02F9FD6"/>
    <w:rsid w:val="00003A9F"/>
    <w:rPr>
      <w:lang w:val="en-US"/>
    </w:rPr>
  </w:style>
  <w:style w:type="paragraph" w:customStyle="1" w:styleId="5E4102A5C96D40DB9B2F59F5BCF50EBB">
    <w:name w:val="5E4102A5C96D40DB9B2F59F5BCF50EBB"/>
    <w:rsid w:val="00003A9F"/>
    <w:rPr>
      <w:lang w:val="en-US"/>
    </w:rPr>
  </w:style>
  <w:style w:type="paragraph" w:customStyle="1" w:styleId="101F32219DF74AE1B30124DA4CEEC39E">
    <w:name w:val="101F32219DF74AE1B30124DA4CEEC39E"/>
    <w:rsid w:val="00003A9F"/>
    <w:rPr>
      <w:lang w:val="en-US"/>
    </w:rPr>
  </w:style>
  <w:style w:type="paragraph" w:customStyle="1" w:styleId="42571EF5180E4A32830F9F6E55375014">
    <w:name w:val="42571EF5180E4A32830F9F6E55375014"/>
    <w:rsid w:val="00003A9F"/>
    <w:rPr>
      <w:lang w:val="en-US"/>
    </w:rPr>
  </w:style>
  <w:style w:type="paragraph" w:customStyle="1" w:styleId="3BDB0D82F7AA491A9B72B5F06D64D297">
    <w:name w:val="3BDB0D82F7AA491A9B72B5F06D64D297"/>
    <w:rsid w:val="00A023B8"/>
    <w:rPr>
      <w:lang w:val="en-US"/>
    </w:rPr>
  </w:style>
  <w:style w:type="paragraph" w:customStyle="1" w:styleId="BE2698B4B7B24A938168E0AED1A81393">
    <w:name w:val="BE2698B4B7B24A938168E0AED1A81393"/>
    <w:rsid w:val="00A023B8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janeayop00@gmail.com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{461AC554-85EE-964A-A8F9-DB8052EE36E3}tf50002038</Template>
  <TotalTime>1191</TotalTime>
  <Pages>2</Pages>
  <Words>274</Words>
  <Characters>1777</Characters>
  <Application>Microsoft Office Word</Application>
  <DocSecurity>0</DocSecurity>
  <Lines>61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Ayop</dc:creator>
  <cp:keywords/>
  <cp:lastModifiedBy>Microsoft account</cp:lastModifiedBy>
  <cp:revision>7</cp:revision>
  <dcterms:created xsi:type="dcterms:W3CDTF">2022-06-11T01:54:00Z</dcterms:created>
  <dcterms:modified xsi:type="dcterms:W3CDTF">2024-12-29T18:46:00Z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e22908a64ce225ea17318600bdbf50e909af2febb25ea83e363b90910c2d3bf8</vt:lpwstr>
  </property>
</Properties>
</file>