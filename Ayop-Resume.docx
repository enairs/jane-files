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3EC6" w14:textId="77777777" w:rsidR="001C0084" w:rsidRDefault="00860386">
      <w:pPr>
        <w:pStyle w:val="Name"/>
      </w:pPr>
      <w:r>
        <w:t>Ayop,</w:t>
      </w:r>
    </w:p>
    <w:p w14:paraId="10162D57" w14:textId="77777777" w:rsidR="00860386" w:rsidRDefault="00860386">
      <w:pPr>
        <w:pStyle w:val="Name"/>
      </w:pPr>
      <w:r>
        <w:t>jane irish e.</w:t>
      </w:r>
    </w:p>
    <w:p w14:paraId="3DD61C60" w14:textId="77777777" w:rsidR="00EB7C32" w:rsidRPr="003A7CBB" w:rsidRDefault="003A7CBB">
      <w:pPr>
        <w:pStyle w:val="Name"/>
        <w:rPr>
          <w:b w:val="0"/>
          <w:bCs/>
          <w:sz w:val="28"/>
          <w:szCs w:val="28"/>
        </w:rPr>
      </w:pPr>
      <w:r w:rsidRPr="003A7CBB">
        <w:rPr>
          <w:b w:val="0"/>
          <w:bCs/>
          <w:sz w:val="28"/>
          <w:szCs w:val="28"/>
        </w:rPr>
        <w:t>AB English Language Studies</w:t>
      </w:r>
    </w:p>
    <w:p w14:paraId="5A0B6A70" w14:textId="77777777" w:rsidR="005C2BB9" w:rsidRDefault="00AE0CEC">
      <w:pPr>
        <w:pStyle w:val="ContactInfo"/>
      </w:pPr>
      <w:r>
        <w:t xml:space="preserve">Agora </w:t>
      </w:r>
      <w:proofErr w:type="spellStart"/>
      <w:r>
        <w:t>Lapasan</w:t>
      </w:r>
      <w:proofErr w:type="spellEnd"/>
      <w:r>
        <w:t xml:space="preserve">, Coastal Road, </w:t>
      </w:r>
      <w:r w:rsidR="000364DA">
        <w:t>Cagayan</w:t>
      </w:r>
      <w:r>
        <w:t xml:space="preserve"> de Oro City</w:t>
      </w:r>
      <w:r w:rsidR="00DE0861">
        <w:t>|</w:t>
      </w:r>
      <w:r w:rsidR="006C55A6">
        <w:t xml:space="preserve">    </w:t>
      </w:r>
    </w:p>
    <w:p w14:paraId="02FF232F" w14:textId="77777777" w:rsidR="001C0084" w:rsidRDefault="00AE0CEC">
      <w:pPr>
        <w:pStyle w:val="ContactInfo"/>
      </w:pPr>
      <w:r>
        <w:t>09972563029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B585F5F5C9296D45A5AF5E5DAE10EF1C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0364DA">
            <w:t>janeayop00@gmail.com</w:t>
          </w:r>
        </w:sdtContent>
      </w:sdt>
    </w:p>
    <w:p w14:paraId="10F5630C" w14:textId="77777777" w:rsidR="001C0084" w:rsidRDefault="00440584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EC833120B477514A9FF6436450A974FB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14:paraId="30E573D7" w14:textId="77777777" w:rsidR="00CB11CF" w:rsidRPr="007E5BED" w:rsidRDefault="009323C6" w:rsidP="009A1655">
      <w:pPr>
        <w:pStyle w:val="ListParagraph"/>
        <w:spacing w:after="180"/>
        <w:ind w:left="720" w:firstLine="0"/>
      </w:pPr>
      <w:r w:rsidRPr="007E5BED">
        <w:t>Ghostwriting</w:t>
      </w:r>
    </w:p>
    <w:p w14:paraId="6D99DD96" w14:textId="77777777" w:rsidR="009323C6" w:rsidRPr="007E5BED" w:rsidRDefault="0022088D" w:rsidP="009323C6">
      <w:pPr>
        <w:pStyle w:val="ListParagraph"/>
        <w:spacing w:after="180"/>
        <w:ind w:left="720" w:firstLine="0"/>
      </w:pPr>
      <w:r w:rsidRPr="007E5BED">
        <w:t>Social Media Literate</w:t>
      </w:r>
    </w:p>
    <w:p w14:paraId="42D6C591" w14:textId="77777777" w:rsidR="009A1655" w:rsidRPr="007E5BED" w:rsidRDefault="002C26A6" w:rsidP="009323C6">
      <w:pPr>
        <w:pStyle w:val="ListParagraph"/>
        <w:spacing w:after="180"/>
        <w:ind w:left="720" w:firstLine="0"/>
      </w:pPr>
      <w:r w:rsidRPr="007E5BED">
        <w:t>Linguistic Competence</w:t>
      </w:r>
    </w:p>
    <w:p w14:paraId="4466321A" w14:textId="77777777" w:rsidR="007220A9" w:rsidRPr="007E5BED" w:rsidRDefault="002C26A6" w:rsidP="007220A9">
      <w:pPr>
        <w:pStyle w:val="ListParagraph"/>
        <w:spacing w:after="180"/>
        <w:ind w:left="720" w:firstLine="0"/>
      </w:pPr>
      <w:r w:rsidRPr="007E5BED">
        <w:t xml:space="preserve">Basic </w:t>
      </w:r>
      <w:r w:rsidR="00BE6124" w:rsidRPr="007E5BED">
        <w:t>Computer Skills</w:t>
      </w:r>
    </w:p>
    <w:p w14:paraId="1F9CF4E7" w14:textId="77777777" w:rsidR="001C0084" w:rsidRDefault="00440584">
      <w:pPr>
        <w:pStyle w:val="Heading1"/>
      </w:pPr>
      <w:sdt>
        <w:sdtPr>
          <w:alias w:val="Education:"/>
          <w:tag w:val="Education:"/>
          <w:id w:val="-1150367223"/>
          <w:placeholder>
            <w:docPart w:val="7749822F6BD6854CA3776BA4AE093EA6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14:paraId="636BF325" w14:textId="77777777" w:rsidR="00843AB8" w:rsidRPr="00341B14" w:rsidRDefault="00C775D3" w:rsidP="00843AB8">
      <w:pPr>
        <w:pStyle w:val="Heading2"/>
        <w:rPr>
          <w:sz w:val="22"/>
          <w:szCs w:val="22"/>
        </w:rPr>
      </w:pPr>
      <w:r w:rsidRPr="00341B14">
        <w:rPr>
          <w:sz w:val="22"/>
          <w:szCs w:val="22"/>
        </w:rPr>
        <w:t>Tertiary Level</w:t>
      </w:r>
      <w:r w:rsidR="00071C66" w:rsidRPr="00341B14">
        <w:rPr>
          <w:sz w:val="22"/>
          <w:szCs w:val="22"/>
        </w:rPr>
        <w:t xml:space="preserve"> / </w:t>
      </w:r>
      <w:r w:rsidR="00F836B3" w:rsidRPr="00341B14">
        <w:rPr>
          <w:sz w:val="22"/>
          <w:szCs w:val="22"/>
        </w:rPr>
        <w:t>201</w:t>
      </w:r>
      <w:r w:rsidR="00D920D6" w:rsidRPr="00341B14">
        <w:rPr>
          <w:sz w:val="22"/>
          <w:szCs w:val="22"/>
        </w:rPr>
        <w:t>9-ongoing</w:t>
      </w:r>
    </w:p>
    <w:p w14:paraId="3F5BB93E" w14:textId="77777777" w:rsidR="00565245" w:rsidRPr="00D93F6C" w:rsidRDefault="00565245" w:rsidP="00D93F6C">
      <w:pPr>
        <w:ind w:left="720"/>
        <w:rPr>
          <w:b/>
          <w:bCs/>
        </w:rPr>
      </w:pPr>
      <w:r w:rsidRPr="00D93F6C">
        <w:rPr>
          <w:b/>
          <w:bCs/>
        </w:rPr>
        <w:t>Central Mindanao University</w:t>
      </w:r>
    </w:p>
    <w:p w14:paraId="3CDE6175" w14:textId="77777777" w:rsidR="00565245" w:rsidRDefault="00565245" w:rsidP="00D93F6C">
      <w:pPr>
        <w:ind w:left="720"/>
      </w:pPr>
      <w:r>
        <w:t xml:space="preserve">University Town, </w:t>
      </w:r>
      <w:proofErr w:type="spellStart"/>
      <w:r>
        <w:t>Musuan</w:t>
      </w:r>
      <w:proofErr w:type="spellEnd"/>
      <w:r>
        <w:t xml:space="preserve">, </w:t>
      </w:r>
      <w:proofErr w:type="spellStart"/>
      <w:r>
        <w:t>Maramag</w:t>
      </w:r>
      <w:proofErr w:type="spellEnd"/>
      <w:r>
        <w:t xml:space="preserve">, </w:t>
      </w:r>
      <w:proofErr w:type="spellStart"/>
      <w:r>
        <w:t>Bukidnon</w:t>
      </w:r>
      <w:proofErr w:type="spellEnd"/>
    </w:p>
    <w:p w14:paraId="3A4D887E" w14:textId="77777777" w:rsidR="00843AB8" w:rsidRDefault="00565245" w:rsidP="004107C1">
      <w:pPr>
        <w:ind w:left="720"/>
      </w:pPr>
      <w:r>
        <w:t>Bachelor of Arts in English Language Studies</w:t>
      </w:r>
    </w:p>
    <w:p w14:paraId="4B7A0C16" w14:textId="77777777" w:rsidR="0038790A" w:rsidRDefault="0038790A" w:rsidP="004107C1">
      <w:pPr>
        <w:ind w:left="720"/>
      </w:pPr>
      <w:r>
        <w:t>1</w:t>
      </w:r>
      <w:r w:rsidRPr="0038790A">
        <w:rPr>
          <w:vertAlign w:val="superscript"/>
        </w:rPr>
        <w:t>st</w:t>
      </w:r>
      <w:r>
        <w:t xml:space="preserve"> Year GWA: </w:t>
      </w:r>
      <w:r>
        <w:rPr>
          <w:b/>
          <w:bCs/>
        </w:rPr>
        <w:t>1.57</w:t>
      </w:r>
      <w:r w:rsidR="00097F92">
        <w:rPr>
          <w:b/>
          <w:bCs/>
        </w:rPr>
        <w:t xml:space="preserve"> (Dean's List)</w:t>
      </w:r>
    </w:p>
    <w:p w14:paraId="242E7851" w14:textId="77777777" w:rsidR="0038790A" w:rsidRPr="0038790A" w:rsidRDefault="0038790A" w:rsidP="004107C1">
      <w:pPr>
        <w:ind w:left="720"/>
      </w:pPr>
      <w:r>
        <w:t>2</w:t>
      </w:r>
      <w:r w:rsidRPr="0038790A">
        <w:rPr>
          <w:vertAlign w:val="superscript"/>
        </w:rPr>
        <w:t>nd</w:t>
      </w:r>
      <w:r>
        <w:t xml:space="preserve"> Year 1</w:t>
      </w:r>
      <w:r w:rsidRPr="0038790A">
        <w:rPr>
          <w:vertAlign w:val="superscript"/>
        </w:rPr>
        <w:t>st</w:t>
      </w:r>
      <w:r>
        <w:t xml:space="preserve"> semester GWA: </w:t>
      </w:r>
      <w:r>
        <w:rPr>
          <w:b/>
          <w:bCs/>
        </w:rPr>
        <w:t>1.54</w:t>
      </w:r>
      <w:r w:rsidR="00097F92">
        <w:rPr>
          <w:b/>
          <w:bCs/>
        </w:rPr>
        <w:t xml:space="preserve"> (Dean's List)</w:t>
      </w:r>
    </w:p>
    <w:p w14:paraId="25CA8A7A" w14:textId="77777777" w:rsidR="000549FA" w:rsidRPr="00341B14" w:rsidRDefault="00665C76" w:rsidP="000549FA">
      <w:pPr>
        <w:pStyle w:val="Heading2"/>
        <w:rPr>
          <w:sz w:val="22"/>
          <w:szCs w:val="22"/>
        </w:rPr>
      </w:pPr>
      <w:r w:rsidRPr="00341B14">
        <w:rPr>
          <w:sz w:val="22"/>
          <w:szCs w:val="22"/>
        </w:rPr>
        <w:t xml:space="preserve">Secondary Level / </w:t>
      </w:r>
      <w:r w:rsidR="00843AB8" w:rsidRPr="00341B14">
        <w:rPr>
          <w:sz w:val="22"/>
          <w:szCs w:val="22"/>
        </w:rPr>
        <w:t>2018-2019</w:t>
      </w:r>
    </w:p>
    <w:p w14:paraId="662F35FF" w14:textId="77777777" w:rsidR="00D93F6C" w:rsidRDefault="004334AA" w:rsidP="004107C1">
      <w:pPr>
        <w:ind w:left="720"/>
        <w:rPr>
          <w:b/>
          <w:bCs/>
        </w:rPr>
      </w:pPr>
      <w:r>
        <w:rPr>
          <w:b/>
          <w:bCs/>
        </w:rPr>
        <w:t>Southern Philippines College</w:t>
      </w:r>
    </w:p>
    <w:p w14:paraId="3C376302" w14:textId="77777777" w:rsidR="004107C1" w:rsidRDefault="00B516E8" w:rsidP="004107C1">
      <w:pPr>
        <w:ind w:left="720"/>
      </w:pPr>
      <w:r>
        <w:t xml:space="preserve">Julio </w:t>
      </w:r>
      <w:proofErr w:type="spellStart"/>
      <w:r>
        <w:t>Pacana</w:t>
      </w:r>
      <w:proofErr w:type="spellEnd"/>
      <w:r>
        <w:t xml:space="preserve"> </w:t>
      </w:r>
      <w:r w:rsidR="006C7306">
        <w:t xml:space="preserve">Street, </w:t>
      </w:r>
      <w:proofErr w:type="spellStart"/>
      <w:r>
        <w:t>Licuan</w:t>
      </w:r>
      <w:proofErr w:type="spellEnd"/>
      <w:r>
        <w:t xml:space="preserve">, </w:t>
      </w:r>
      <w:r w:rsidR="00364211">
        <w:t>Cagayan</w:t>
      </w:r>
      <w:r w:rsidR="006C7306">
        <w:t xml:space="preserve"> de Oro City</w:t>
      </w:r>
    </w:p>
    <w:p w14:paraId="33DE28BB" w14:textId="77777777" w:rsidR="006C7CC2" w:rsidRPr="004334AA" w:rsidRDefault="00CA30BE" w:rsidP="00EA2FF0">
      <w:pPr>
        <w:ind w:left="720"/>
      </w:pPr>
      <w:r>
        <w:t xml:space="preserve">Academic </w:t>
      </w:r>
      <w:r w:rsidR="00A749AB">
        <w:t>Track</w:t>
      </w:r>
      <w:r>
        <w:t xml:space="preserve"> - </w:t>
      </w:r>
      <w:r w:rsidR="00364211">
        <w:t xml:space="preserve">Accounting &amp; Business Management </w:t>
      </w:r>
    </w:p>
    <w:p w14:paraId="6CCD6213" w14:textId="77777777" w:rsidR="00843AB8" w:rsidRPr="00341B14" w:rsidRDefault="00843AB8" w:rsidP="000549FA">
      <w:pPr>
        <w:pStyle w:val="Heading2"/>
        <w:rPr>
          <w:sz w:val="22"/>
          <w:szCs w:val="22"/>
        </w:rPr>
      </w:pPr>
      <w:r w:rsidRPr="00341B14">
        <w:rPr>
          <w:sz w:val="22"/>
          <w:szCs w:val="22"/>
        </w:rPr>
        <w:t>Primary Level / 201</w:t>
      </w:r>
      <w:r w:rsidR="006A1CA5" w:rsidRPr="00341B14">
        <w:rPr>
          <w:sz w:val="22"/>
          <w:szCs w:val="22"/>
        </w:rPr>
        <w:t>1</w:t>
      </w:r>
      <w:r w:rsidRPr="00341B14">
        <w:rPr>
          <w:sz w:val="22"/>
          <w:szCs w:val="22"/>
        </w:rPr>
        <w:t>-201</w:t>
      </w:r>
      <w:r w:rsidR="0014009B" w:rsidRPr="00341B14">
        <w:rPr>
          <w:sz w:val="22"/>
          <w:szCs w:val="22"/>
        </w:rPr>
        <w:t>2</w:t>
      </w:r>
    </w:p>
    <w:p w14:paraId="1E38726F" w14:textId="77777777" w:rsidR="003179AF" w:rsidRDefault="004107C1" w:rsidP="008C01CA">
      <w:pPr>
        <w:ind w:left="720"/>
        <w:rPr>
          <w:b/>
          <w:bCs/>
        </w:rPr>
      </w:pPr>
      <w:r>
        <w:rPr>
          <w:b/>
          <w:bCs/>
        </w:rPr>
        <w:t>Southern Philippines College</w:t>
      </w:r>
    </w:p>
    <w:p w14:paraId="768AC5CB" w14:textId="77777777" w:rsidR="00522B5F" w:rsidRDefault="00B516E8" w:rsidP="00364211">
      <w:pPr>
        <w:ind w:left="720"/>
      </w:pPr>
      <w:r>
        <w:t xml:space="preserve">Julio </w:t>
      </w:r>
      <w:proofErr w:type="spellStart"/>
      <w:r>
        <w:t>Pacana</w:t>
      </w:r>
      <w:proofErr w:type="spellEnd"/>
      <w:r w:rsidR="00364211">
        <w:t xml:space="preserve"> Street,</w:t>
      </w:r>
      <w:r>
        <w:t xml:space="preserve"> </w:t>
      </w:r>
      <w:proofErr w:type="spellStart"/>
      <w:r>
        <w:t>Licuan</w:t>
      </w:r>
      <w:proofErr w:type="spellEnd"/>
      <w:r>
        <w:t>,</w:t>
      </w:r>
      <w:r w:rsidR="00364211">
        <w:t xml:space="preserve"> Cagayan de Oro City</w:t>
      </w:r>
    </w:p>
    <w:p w14:paraId="44D2E2CC" w14:textId="77777777" w:rsidR="001C0084" w:rsidRDefault="00440584" w:rsidP="002A0E95">
      <w:pPr>
        <w:pStyle w:val="Heading1"/>
      </w:pPr>
      <w:sdt>
        <w:sdtPr>
          <w:alias w:val="Experience:"/>
          <w:tag w:val="Experience:"/>
          <w:id w:val="617349259"/>
          <w:placeholder>
            <w:docPart w:val="4F9F25CD80BBA34DB9D580F5B3D44253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14:paraId="6953953B" w14:textId="77777777" w:rsidR="001C0084" w:rsidRDefault="003153E7" w:rsidP="003153E7">
      <w:pPr>
        <w:ind w:left="720"/>
        <w:rPr>
          <w:b/>
          <w:bCs/>
        </w:rPr>
      </w:pPr>
      <w:r>
        <w:rPr>
          <w:b/>
          <w:bCs/>
        </w:rPr>
        <w:t>Freelance Ghostwriting</w:t>
      </w:r>
      <w:r w:rsidR="000E3071">
        <w:rPr>
          <w:b/>
          <w:bCs/>
        </w:rPr>
        <w:t xml:space="preserve"> (2020)</w:t>
      </w:r>
    </w:p>
    <w:p w14:paraId="4690F291" w14:textId="77777777" w:rsidR="003153E7" w:rsidRDefault="000E3071" w:rsidP="003153E7">
      <w:pPr>
        <w:ind w:left="720"/>
        <w:rPr>
          <w:b/>
          <w:bCs/>
        </w:rPr>
      </w:pPr>
      <w:r>
        <w:rPr>
          <w:b/>
          <w:bCs/>
        </w:rPr>
        <w:t>Senior High School</w:t>
      </w:r>
      <w:r w:rsidR="00305937">
        <w:rPr>
          <w:b/>
          <w:bCs/>
        </w:rPr>
        <w:t xml:space="preserve"> Work</w:t>
      </w:r>
      <w:r>
        <w:rPr>
          <w:b/>
          <w:bCs/>
        </w:rPr>
        <w:t xml:space="preserve"> Immersion</w:t>
      </w:r>
      <w:r w:rsidR="001729F7">
        <w:rPr>
          <w:b/>
          <w:bCs/>
        </w:rPr>
        <w:t xml:space="preserve"> (2019)</w:t>
      </w:r>
    </w:p>
    <w:p w14:paraId="41B6815D" w14:textId="77777777" w:rsidR="004A1B33" w:rsidRPr="00DD643D" w:rsidRDefault="00DD643D" w:rsidP="004A1B33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Premium </w:t>
      </w:r>
      <w:proofErr w:type="spellStart"/>
      <w:r>
        <w:t>Motoren</w:t>
      </w:r>
      <w:proofErr w:type="spellEnd"/>
      <w:r>
        <w:t xml:space="preserve"> Corporation</w:t>
      </w:r>
      <w:r w:rsidR="006661E2">
        <w:t xml:space="preserve"> (BMW)</w:t>
      </w:r>
    </w:p>
    <w:p w14:paraId="118D9AB7" w14:textId="77777777" w:rsidR="00DD643D" w:rsidRPr="004A1B33" w:rsidRDefault="00AF1768" w:rsidP="00DD643D">
      <w:pPr>
        <w:pStyle w:val="ListParagraph"/>
        <w:ind w:left="1800" w:firstLine="0"/>
        <w:rPr>
          <w:b/>
          <w:bCs/>
        </w:rPr>
      </w:pPr>
      <w:r>
        <w:lastRenderedPageBreak/>
        <w:t xml:space="preserve">Pueblo de Oro Business Park, Masterson Ave, Cagayan de Oro, 9000 </w:t>
      </w:r>
      <w:proofErr w:type="spellStart"/>
      <w:r>
        <w:t>Misamis</w:t>
      </w:r>
      <w:proofErr w:type="spellEnd"/>
      <w:r>
        <w:t xml:space="preserve"> Oriental</w:t>
      </w:r>
    </w:p>
    <w:p w14:paraId="00750E5D" w14:textId="77777777" w:rsidR="00794599" w:rsidRDefault="00794599" w:rsidP="003153E7">
      <w:pPr>
        <w:ind w:left="720"/>
        <w:rPr>
          <w:b/>
          <w:bCs/>
        </w:rPr>
      </w:pPr>
      <w:r>
        <w:rPr>
          <w:b/>
          <w:bCs/>
        </w:rPr>
        <w:t>Salesperson (2016-2018)</w:t>
      </w:r>
    </w:p>
    <w:p w14:paraId="25B4BBE3" w14:textId="77777777" w:rsidR="00794599" w:rsidRDefault="00716E84" w:rsidP="00716E84">
      <w:pPr>
        <w:pStyle w:val="ListParagraph"/>
        <w:numPr>
          <w:ilvl w:val="0"/>
          <w:numId w:val="15"/>
        </w:numPr>
      </w:pPr>
      <w:r>
        <w:t>Family Business</w:t>
      </w:r>
      <w:r w:rsidR="00EF701D">
        <w:t xml:space="preserve"> (Sari-Sari Store)</w:t>
      </w:r>
    </w:p>
    <w:p w14:paraId="2198AC7D" w14:textId="77777777" w:rsidR="0094563B" w:rsidRPr="00716E84" w:rsidRDefault="00283E37" w:rsidP="0094563B">
      <w:pPr>
        <w:pStyle w:val="ListParagraph"/>
        <w:ind w:left="1800" w:firstLine="0"/>
      </w:pPr>
      <w:r>
        <w:t xml:space="preserve">Agora </w:t>
      </w:r>
      <w:proofErr w:type="spellStart"/>
      <w:r>
        <w:t>Lapasan</w:t>
      </w:r>
      <w:proofErr w:type="spellEnd"/>
      <w:r>
        <w:t>, Coastal Road</w:t>
      </w:r>
      <w:r w:rsidR="00AF1768">
        <w:t>, Cagayan de Oro City</w:t>
      </w:r>
    </w:p>
    <w:p w14:paraId="791DFF27" w14:textId="77777777" w:rsidR="00E41751" w:rsidRDefault="007F7DCE" w:rsidP="00E41751">
      <w:pPr>
        <w:pStyle w:val="Heading1"/>
      </w:pPr>
      <w:r>
        <w:t>Awards and Acknowledgements</w:t>
      </w:r>
    </w:p>
    <w:p w14:paraId="0ED26528" w14:textId="77777777" w:rsidR="00716892" w:rsidRDefault="00716892" w:rsidP="00716892">
      <w:pPr>
        <w:pStyle w:val="Heading1"/>
      </w:pPr>
    </w:p>
    <w:p w14:paraId="387F73A4" w14:textId="77777777" w:rsidR="00F32F20" w:rsidRDefault="00F64690" w:rsidP="00F32F20">
      <w:pPr>
        <w:pStyle w:val="Heading1"/>
        <w:ind w:left="720"/>
        <w:rPr>
          <w:rFonts w:asciiTheme="minorHAnsi" w:hAnsiTheme="minorHAnsi"/>
          <w:b w:val="0"/>
          <w:bCs/>
          <w:sz w:val="22"/>
        </w:rPr>
      </w:pPr>
      <w:r w:rsidRPr="00B62AAC">
        <w:rPr>
          <w:rFonts w:asciiTheme="minorHAnsi" w:hAnsiTheme="minorHAnsi"/>
          <w:b w:val="0"/>
          <w:bCs/>
          <w:sz w:val="22"/>
        </w:rPr>
        <w:t>College Scholar (</w:t>
      </w:r>
      <w:r w:rsidR="004C6101" w:rsidRPr="00B62AAC">
        <w:rPr>
          <w:rFonts w:asciiTheme="minorHAnsi" w:hAnsiTheme="minorHAnsi"/>
          <w:b w:val="0"/>
          <w:bCs/>
          <w:sz w:val="22"/>
        </w:rPr>
        <w:t>2019-2020)</w:t>
      </w:r>
    </w:p>
    <w:p w14:paraId="0C8438B1" w14:textId="77777777" w:rsidR="00F32F20" w:rsidRPr="00CC1FAE" w:rsidRDefault="00CB45C6" w:rsidP="00F32F20">
      <w:pPr>
        <w:pStyle w:val="Heading1"/>
        <w:ind w:left="720"/>
        <w:rPr>
          <w:rFonts w:asciiTheme="minorHAnsi" w:hAnsiTheme="minorHAnsi"/>
          <w:b w:val="0"/>
          <w:bCs/>
          <w:sz w:val="22"/>
        </w:rPr>
      </w:pPr>
      <w:r w:rsidRPr="00CC1FAE">
        <w:rPr>
          <w:b w:val="0"/>
          <w:bCs/>
          <w:sz w:val="22"/>
        </w:rPr>
        <w:t xml:space="preserve">Academic Award - </w:t>
      </w:r>
      <w:r w:rsidR="00314176" w:rsidRPr="00CC1FAE">
        <w:rPr>
          <w:rFonts w:asciiTheme="minorHAnsi" w:hAnsiTheme="minorHAnsi"/>
          <w:b w:val="0"/>
          <w:bCs/>
          <w:sz w:val="22"/>
        </w:rPr>
        <w:t>With Honors (20</w:t>
      </w:r>
      <w:r w:rsidR="00BB12FC" w:rsidRPr="00CC1FAE">
        <w:rPr>
          <w:b w:val="0"/>
          <w:bCs/>
          <w:sz w:val="22"/>
        </w:rPr>
        <w:t>07</w:t>
      </w:r>
      <w:r w:rsidR="00314176" w:rsidRPr="00CC1FAE">
        <w:rPr>
          <w:rFonts w:asciiTheme="minorHAnsi" w:hAnsiTheme="minorHAnsi"/>
          <w:b w:val="0"/>
          <w:bCs/>
          <w:sz w:val="22"/>
        </w:rPr>
        <w:t>-2017)</w:t>
      </w:r>
    </w:p>
    <w:p w14:paraId="477F972C" w14:textId="77777777" w:rsidR="00BB12FC" w:rsidRPr="00CC1FAE" w:rsidRDefault="00BB12FC" w:rsidP="00F32F20">
      <w:pPr>
        <w:pStyle w:val="Heading1"/>
        <w:ind w:left="720"/>
        <w:rPr>
          <w:rFonts w:asciiTheme="minorHAnsi" w:hAnsiTheme="minorHAnsi"/>
          <w:b w:val="0"/>
          <w:bCs/>
          <w:sz w:val="22"/>
        </w:rPr>
      </w:pPr>
      <w:r w:rsidRPr="00CC1FAE">
        <w:rPr>
          <w:b w:val="0"/>
          <w:bCs/>
          <w:sz w:val="22"/>
        </w:rPr>
        <w:t>Loyalty Award (2019)</w:t>
      </w:r>
    </w:p>
    <w:p w14:paraId="04D747A8" w14:textId="77777777" w:rsidR="00CC1FAE" w:rsidRDefault="00CC1FAE" w:rsidP="00E41751">
      <w:pPr>
        <w:pStyle w:val="Heading1"/>
      </w:pPr>
    </w:p>
    <w:p w14:paraId="51E4B53F" w14:textId="77777777" w:rsidR="00876A07" w:rsidRDefault="00E41751" w:rsidP="00E41751">
      <w:pPr>
        <w:pStyle w:val="Heading1"/>
      </w:pPr>
      <w:r>
        <w:t>References</w:t>
      </w:r>
    </w:p>
    <w:p w14:paraId="4E0A1B16" w14:textId="77777777" w:rsidR="00160A52" w:rsidRDefault="00160A52" w:rsidP="00E41751">
      <w:proofErr w:type="spellStart"/>
      <w:r>
        <w:t>Rinna</w:t>
      </w:r>
      <w:proofErr w:type="spellEnd"/>
      <w:r>
        <w:t xml:space="preserve"> </w:t>
      </w:r>
      <w:proofErr w:type="spellStart"/>
      <w:r>
        <w:t>Gontiñas</w:t>
      </w:r>
      <w:proofErr w:type="spellEnd"/>
      <w:r>
        <w:t xml:space="preserve"> </w:t>
      </w:r>
    </w:p>
    <w:p w14:paraId="74BDF5BA" w14:textId="77777777" w:rsidR="00160A52" w:rsidRPr="00E41751" w:rsidRDefault="00890F48" w:rsidP="00E41751">
      <w:r>
        <w:t xml:space="preserve">ID Number: </w:t>
      </w:r>
      <w:r w:rsidR="00160A52">
        <w:t>2406489</w:t>
      </w:r>
    </w:p>
    <w:p w14:paraId="3688DF80" w14:textId="77777777" w:rsidR="00E41751" w:rsidRPr="00E41751" w:rsidRDefault="00E41751" w:rsidP="00E41751"/>
    <w:sectPr w:rsidR="00E41751" w:rsidRPr="00E41751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9183" w14:textId="77777777" w:rsidR="00A97794" w:rsidRDefault="00A97794">
      <w:pPr>
        <w:spacing w:after="0" w:line="240" w:lineRule="auto"/>
      </w:pPr>
      <w:r>
        <w:separator/>
      </w:r>
    </w:p>
  </w:endnote>
  <w:endnote w:type="continuationSeparator" w:id="0">
    <w:p w14:paraId="26F30C78" w14:textId="77777777" w:rsidR="00A97794" w:rsidRDefault="00A9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15A96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FFF3" w14:textId="77777777" w:rsidR="00A97794" w:rsidRDefault="00A97794">
      <w:pPr>
        <w:spacing w:after="0" w:line="240" w:lineRule="auto"/>
      </w:pPr>
      <w:r>
        <w:separator/>
      </w:r>
    </w:p>
  </w:footnote>
  <w:footnote w:type="continuationSeparator" w:id="0">
    <w:p w14:paraId="0621CFCE" w14:textId="77777777" w:rsidR="00A97794" w:rsidRDefault="00A9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1FC6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F12DDF" wp14:editId="257992D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F1D7E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72EE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02F8E1" wp14:editId="4112A1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BA6C3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959AE"/>
    <w:multiLevelType w:val="hybridMultilevel"/>
    <w:tmpl w:val="7E76DBE6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D4E2B08"/>
    <w:multiLevelType w:val="hybridMultilevel"/>
    <w:tmpl w:val="2DF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5205D"/>
    <w:multiLevelType w:val="hybridMultilevel"/>
    <w:tmpl w:val="6C86E754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123521"/>
    <w:multiLevelType w:val="hybridMultilevel"/>
    <w:tmpl w:val="E040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52F2D"/>
    <w:multiLevelType w:val="hybridMultilevel"/>
    <w:tmpl w:val="0A0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B047A"/>
    <w:multiLevelType w:val="hybridMultilevel"/>
    <w:tmpl w:val="EB2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6"/>
    <w:rsid w:val="0000092C"/>
    <w:rsid w:val="000364DA"/>
    <w:rsid w:val="00047CB1"/>
    <w:rsid w:val="000549FA"/>
    <w:rsid w:val="00071C66"/>
    <w:rsid w:val="00097F92"/>
    <w:rsid w:val="000E3071"/>
    <w:rsid w:val="00103054"/>
    <w:rsid w:val="00111BC5"/>
    <w:rsid w:val="00115FE1"/>
    <w:rsid w:val="0014009B"/>
    <w:rsid w:val="00160A52"/>
    <w:rsid w:val="001729F7"/>
    <w:rsid w:val="001C0084"/>
    <w:rsid w:val="0022088D"/>
    <w:rsid w:val="0022574C"/>
    <w:rsid w:val="00283E37"/>
    <w:rsid w:val="002A0E95"/>
    <w:rsid w:val="002C26A6"/>
    <w:rsid w:val="00305937"/>
    <w:rsid w:val="00314176"/>
    <w:rsid w:val="003153E7"/>
    <w:rsid w:val="003179AF"/>
    <w:rsid w:val="00341B14"/>
    <w:rsid w:val="00364211"/>
    <w:rsid w:val="00367428"/>
    <w:rsid w:val="0038790A"/>
    <w:rsid w:val="003A7CBB"/>
    <w:rsid w:val="003C07CE"/>
    <w:rsid w:val="003C1C78"/>
    <w:rsid w:val="00406463"/>
    <w:rsid w:val="004107C1"/>
    <w:rsid w:val="004334AA"/>
    <w:rsid w:val="004A1B33"/>
    <w:rsid w:val="004C6101"/>
    <w:rsid w:val="004D190A"/>
    <w:rsid w:val="0051094F"/>
    <w:rsid w:val="00522B5F"/>
    <w:rsid w:val="00565245"/>
    <w:rsid w:val="005C2BB9"/>
    <w:rsid w:val="006244C4"/>
    <w:rsid w:val="00665C76"/>
    <w:rsid w:val="006661E2"/>
    <w:rsid w:val="006842E2"/>
    <w:rsid w:val="006A1CA5"/>
    <w:rsid w:val="006C55A6"/>
    <w:rsid w:val="006C7306"/>
    <w:rsid w:val="006C7CC2"/>
    <w:rsid w:val="006F73E1"/>
    <w:rsid w:val="00716892"/>
    <w:rsid w:val="00716E84"/>
    <w:rsid w:val="007220A9"/>
    <w:rsid w:val="00794599"/>
    <w:rsid w:val="007E5BED"/>
    <w:rsid w:val="007F7DCE"/>
    <w:rsid w:val="00843AB8"/>
    <w:rsid w:val="00851EAF"/>
    <w:rsid w:val="00860386"/>
    <w:rsid w:val="008603A3"/>
    <w:rsid w:val="00876A07"/>
    <w:rsid w:val="00890F48"/>
    <w:rsid w:val="008C01CA"/>
    <w:rsid w:val="009323C6"/>
    <w:rsid w:val="0094563B"/>
    <w:rsid w:val="00953EEB"/>
    <w:rsid w:val="00957526"/>
    <w:rsid w:val="009A1655"/>
    <w:rsid w:val="009C728C"/>
    <w:rsid w:val="00A51273"/>
    <w:rsid w:val="00A749AB"/>
    <w:rsid w:val="00A86268"/>
    <w:rsid w:val="00A97794"/>
    <w:rsid w:val="00AA584D"/>
    <w:rsid w:val="00AC2BB2"/>
    <w:rsid w:val="00AD5365"/>
    <w:rsid w:val="00AD67BC"/>
    <w:rsid w:val="00AE0CEC"/>
    <w:rsid w:val="00AF1768"/>
    <w:rsid w:val="00B1341F"/>
    <w:rsid w:val="00B35453"/>
    <w:rsid w:val="00B46A31"/>
    <w:rsid w:val="00B516E8"/>
    <w:rsid w:val="00B62AAC"/>
    <w:rsid w:val="00B849AC"/>
    <w:rsid w:val="00B92567"/>
    <w:rsid w:val="00BB12FC"/>
    <w:rsid w:val="00BE6124"/>
    <w:rsid w:val="00BF371A"/>
    <w:rsid w:val="00C00126"/>
    <w:rsid w:val="00C25852"/>
    <w:rsid w:val="00C775D3"/>
    <w:rsid w:val="00CA30BE"/>
    <w:rsid w:val="00CB0C34"/>
    <w:rsid w:val="00CB11CF"/>
    <w:rsid w:val="00CB45C6"/>
    <w:rsid w:val="00CC1FAE"/>
    <w:rsid w:val="00D920D6"/>
    <w:rsid w:val="00D93F6C"/>
    <w:rsid w:val="00DD643D"/>
    <w:rsid w:val="00DE0861"/>
    <w:rsid w:val="00E2002C"/>
    <w:rsid w:val="00E25002"/>
    <w:rsid w:val="00E41751"/>
    <w:rsid w:val="00EA2FF0"/>
    <w:rsid w:val="00EB7C32"/>
    <w:rsid w:val="00EC0642"/>
    <w:rsid w:val="00EF701D"/>
    <w:rsid w:val="00F32F20"/>
    <w:rsid w:val="00F64690"/>
    <w:rsid w:val="00F71820"/>
    <w:rsid w:val="00F836B3"/>
    <w:rsid w:val="00F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05386E"/>
  <w15:chartTrackingRefBased/>
  <w15:docId w15:val="{C8650458-2E0F-AB4E-824A-6DDA0EE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61AC554-85EE-964A-A8F9-DB8052EE36E3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85F5F5C9296D45A5AF5E5DAE10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2141D-D094-FC42-B799-24E9B8E1F692}"/>
      </w:docPartPr>
      <w:docPartBody>
        <w:p w:rsidR="00373CDC" w:rsidRDefault="00D631CB">
          <w:pPr>
            <w:pStyle w:val="B585F5F5C9296D45A5AF5E5DAE10EF1C"/>
          </w:pPr>
          <w:r>
            <w:t>Email</w:t>
          </w:r>
        </w:p>
      </w:docPartBody>
    </w:docPart>
    <w:docPart>
      <w:docPartPr>
        <w:name w:val="EC833120B477514A9FF6436450A97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CCA7-DA0D-674E-B252-A9E55A1A87E9}"/>
      </w:docPartPr>
      <w:docPartBody>
        <w:p w:rsidR="00373CDC" w:rsidRDefault="00D631CB">
          <w:pPr>
            <w:pStyle w:val="EC833120B477514A9FF6436450A974FB"/>
          </w:pPr>
          <w:r>
            <w:t>Skills Summary</w:t>
          </w:r>
        </w:p>
      </w:docPartBody>
    </w:docPart>
    <w:docPart>
      <w:docPartPr>
        <w:name w:val="7749822F6BD6854CA3776BA4AE09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94E5-1C89-744A-B0CE-EF2E3CB5D04C}"/>
      </w:docPartPr>
      <w:docPartBody>
        <w:p w:rsidR="00373CDC" w:rsidRDefault="00D631CB">
          <w:pPr>
            <w:pStyle w:val="7749822F6BD6854CA3776BA4AE093EA6"/>
          </w:pPr>
          <w:r>
            <w:t>Education</w:t>
          </w:r>
        </w:p>
      </w:docPartBody>
    </w:docPart>
    <w:docPart>
      <w:docPartPr>
        <w:name w:val="4F9F25CD80BBA34DB9D580F5B3D44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C169-626D-B644-B08A-4F2203706091}"/>
      </w:docPartPr>
      <w:docPartBody>
        <w:p w:rsidR="00373CDC" w:rsidRDefault="00D631CB">
          <w:pPr>
            <w:pStyle w:val="4F9F25CD80BBA34DB9D580F5B3D4425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97"/>
    <w:rsid w:val="00373CDC"/>
    <w:rsid w:val="003B491C"/>
    <w:rsid w:val="00B13B97"/>
    <w:rsid w:val="00CD43F7"/>
    <w:rsid w:val="00D6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5F5F5C9296D45A5AF5E5DAE10EF1C">
    <w:name w:val="B585F5F5C9296D45A5AF5E5DAE10EF1C"/>
  </w:style>
  <w:style w:type="paragraph" w:customStyle="1" w:styleId="EC833120B477514A9FF6436450A974FB">
    <w:name w:val="EC833120B477514A9FF6436450A974FB"/>
  </w:style>
  <w:style w:type="paragraph" w:customStyle="1" w:styleId="7749822F6BD6854CA3776BA4AE093EA6">
    <w:name w:val="7749822F6BD6854CA3776BA4AE093EA6"/>
  </w:style>
  <w:style w:type="paragraph" w:customStyle="1" w:styleId="4F9F25CD80BBA34DB9D580F5B3D44253">
    <w:name w:val="4F9F25CD80BBA34DB9D580F5B3D44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janeayop00@gmail.com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%7b461AC554-85EE-964A-A8F9-DB8052EE36E3%7dtf50002038.dotx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Ayop</dc:creator>
  <cp:keywords/>
  <cp:lastModifiedBy>Jine Ayop</cp:lastModifiedBy>
  <cp:revision>2</cp:revision>
  <dcterms:created xsi:type="dcterms:W3CDTF">2021-10-28T20:28:00Z</dcterms:created>
  <dcterms:modified xsi:type="dcterms:W3CDTF">2021-10-28T20:28:00Z</dcterms:modified>
</cp:coreProperties>
</file>